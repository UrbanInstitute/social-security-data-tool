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B90AD" w14:textId="77777777" w:rsidR="00EC5406" w:rsidRDefault="00EC5406" w:rsidP="00EC5406">
      <w:pPr>
        <w:pStyle w:val="BulletedList"/>
      </w:pPr>
      <w:r>
        <w:t>2.A3</w:t>
      </w:r>
    </w:p>
    <w:p w14:paraId="021A3782" w14:textId="77777777" w:rsidR="00EC5406" w:rsidRDefault="00EC5406" w:rsidP="001A1E37">
      <w:pPr>
        <w:pStyle w:val="BulletedList2"/>
      </w:pPr>
      <w:r>
        <w:t>The hyphens in the “Year” column need to be en dashes.</w:t>
      </w:r>
    </w:p>
    <w:p w14:paraId="42D036F7" w14:textId="77777777" w:rsidR="00EC5406" w:rsidRDefault="00EC5406" w:rsidP="001A1E37">
      <w:pPr>
        <w:pStyle w:val="BulletedList2"/>
      </w:pPr>
      <w:r>
        <w:t>Beginning in 1982, most of the five- and six-digit numbers in the “OASDI” and “HI” columns need commas.</w:t>
      </w:r>
    </w:p>
    <w:p w14:paraId="48D9792D" w14:textId="77777777" w:rsidR="00EC5406" w:rsidRDefault="00EC5406" w:rsidP="00EC5406">
      <w:pPr>
        <w:pStyle w:val="BulletedList"/>
      </w:pPr>
      <w:r>
        <w:t>2.A4</w:t>
      </w:r>
    </w:p>
    <w:p w14:paraId="5A0A7CDA" w14:textId="77777777" w:rsidR="00EC5406" w:rsidRDefault="00EC5406" w:rsidP="001A1E37">
      <w:pPr>
        <w:pStyle w:val="BulletedList2"/>
      </w:pPr>
      <w:r>
        <w:t>The hyphens in the “Year” column need to be en dashes.</w:t>
      </w:r>
    </w:p>
    <w:p w14:paraId="5F64984D" w14:textId="77777777" w:rsidR="00B34895" w:rsidRDefault="00B34895" w:rsidP="00EC5406">
      <w:pPr>
        <w:pStyle w:val="BulletedList"/>
      </w:pPr>
      <w:r>
        <w:t>2.A8</w:t>
      </w:r>
    </w:p>
    <w:p w14:paraId="3133AB66" w14:textId="77777777" w:rsidR="00B34895" w:rsidRDefault="00B34895" w:rsidP="001A1E37">
      <w:pPr>
        <w:pStyle w:val="BulletedList2"/>
      </w:pPr>
      <w:r>
        <w:t>The column heads that are years have an extra decimal and digit (e.g., the year 2000 appears as 2000.0).</w:t>
      </w:r>
    </w:p>
    <w:p w14:paraId="26433156" w14:textId="77777777" w:rsidR="00B34895" w:rsidRDefault="00B34895" w:rsidP="001A1E37">
      <w:pPr>
        <w:pStyle w:val="BulletedList2"/>
      </w:pPr>
      <w:r>
        <w:t>In the supra column heading, the “b—” is superscripted. Only the “b” needs to be superscripted.</w:t>
      </w:r>
    </w:p>
    <w:p w14:paraId="7AC87C71" w14:textId="77777777" w:rsidR="00B34895" w:rsidRDefault="00B34895" w:rsidP="001A1E37">
      <w:pPr>
        <w:pStyle w:val="BulletedList2"/>
      </w:pPr>
      <w:r>
        <w:t>In the column heading “Average annual wage a (dollars),” the “a” needs to be superscripted.</w:t>
      </w:r>
    </w:p>
    <w:p w14:paraId="785AF0D6" w14:textId="77777777" w:rsidR="00B34895" w:rsidRDefault="00B34895" w:rsidP="00EC5406">
      <w:pPr>
        <w:pStyle w:val="BulletedList"/>
      </w:pPr>
      <w:r>
        <w:t>2.A9</w:t>
      </w:r>
      <w:bookmarkStart w:id="0" w:name="_GoBack"/>
      <w:bookmarkEnd w:id="0"/>
    </w:p>
    <w:p w14:paraId="53D63043" w14:textId="77777777" w:rsidR="00B34895" w:rsidRDefault="00B34895" w:rsidP="001A1E37">
      <w:pPr>
        <w:pStyle w:val="BulletedList2"/>
      </w:pPr>
      <w:r>
        <w:t>In the supra column heading, the “b—” is superscripted. Only the “b” needs to be superscripted.</w:t>
      </w:r>
    </w:p>
    <w:p w14:paraId="5B06512E" w14:textId="77777777" w:rsidR="00B34895" w:rsidRDefault="00B34895" w:rsidP="001A1E37">
      <w:pPr>
        <w:pStyle w:val="BulletedList2"/>
      </w:pPr>
      <w:r>
        <w:t>The column heads that are years have an extra decimal and digit (e.g., the year 2008 appears as 2008.0).</w:t>
      </w:r>
    </w:p>
    <w:p w14:paraId="1C653F8F" w14:textId="77777777" w:rsidR="00B34895" w:rsidRPr="00A95FD9" w:rsidRDefault="00B34895" w:rsidP="001A1E37">
      <w:pPr>
        <w:pStyle w:val="BulletedList2"/>
      </w:pPr>
      <w:r>
        <w:t>Delete the extra space in this phrase in the Sources line: “</w:t>
      </w:r>
      <w:r>
        <w:rPr>
          <w:i/>
          <w:iCs/>
          <w:color w:val="000000"/>
        </w:rPr>
        <w:t xml:space="preserve">and a link to the </w:t>
      </w:r>
      <w:r>
        <w:rPr>
          <w:rFonts w:ascii="Arial" w:hAnsi="Arial" w:cs="Arial"/>
          <w:i/>
          <w:iCs/>
          <w:color w:val="000000"/>
        </w:rPr>
        <w:t> </w:t>
      </w:r>
      <w:r>
        <w:rPr>
          <w:i/>
          <w:iCs/>
          <w:color w:val="000000"/>
        </w:rPr>
        <w:t xml:space="preserve"> Federal</w:t>
      </w:r>
      <w:r>
        <w:rPr>
          <w:rFonts w:cs="Lato"/>
          <w:i/>
          <w:iCs/>
          <w:color w:val="000000"/>
        </w:rPr>
        <w:t> </w:t>
      </w:r>
      <w:r>
        <w:rPr>
          <w:i/>
          <w:iCs/>
          <w:color w:val="000000"/>
        </w:rPr>
        <w:t>Register.”</w:t>
      </w:r>
    </w:p>
    <w:p w14:paraId="73440F5D" w14:textId="77777777" w:rsidR="00A95FD9" w:rsidRDefault="00A95FD9" w:rsidP="00EC5406">
      <w:pPr>
        <w:pStyle w:val="BulletedList"/>
      </w:pPr>
      <w:r>
        <w:t>2.A28</w:t>
      </w:r>
    </w:p>
    <w:p w14:paraId="150E4864" w14:textId="77777777" w:rsidR="00A95FD9" w:rsidRDefault="00E86FBE" w:rsidP="001A1E37">
      <w:pPr>
        <w:pStyle w:val="BulletedList2"/>
      </w:pPr>
      <w:r>
        <w:t>Some of the data rows in the “first “At retirement</w:t>
      </w:r>
      <w:r w:rsidR="00531B14">
        <w:t>”</w:t>
      </w:r>
      <w:r>
        <w:t xml:space="preserve"> column are rounded to the hundredths place and end in zero, when all the other data are rounded to the nearest whole number or nearest tenth.</w:t>
      </w:r>
    </w:p>
    <w:p w14:paraId="5FFBE37E" w14:textId="77777777" w:rsidR="00A47653" w:rsidRDefault="00A47653" w:rsidP="001A1E37">
      <w:pPr>
        <w:pStyle w:val="BulletedList2"/>
      </w:pPr>
      <w:r>
        <w:t>The data in cells with superscripted footnote callouts need commas.</w:t>
      </w:r>
    </w:p>
    <w:p w14:paraId="5D533755" w14:textId="77777777" w:rsidR="00EA3A60" w:rsidRDefault="00EA3A60" w:rsidP="00EC5406">
      <w:pPr>
        <w:pStyle w:val="BulletedList"/>
      </w:pPr>
      <w:r>
        <w:t>2.A30</w:t>
      </w:r>
    </w:p>
    <w:p w14:paraId="5C7E9A8F" w14:textId="77777777" w:rsidR="00EA3A60" w:rsidRDefault="003F3BFA" w:rsidP="001A1E37">
      <w:pPr>
        <w:pStyle w:val="BulletedList2"/>
      </w:pPr>
      <w:r>
        <w:t>The hyphens in the “Year” column need to be en dashes.</w:t>
      </w:r>
    </w:p>
    <w:p w14:paraId="7FFC4240" w14:textId="77777777" w:rsidR="003F3BFA" w:rsidRPr="00A95FD9" w:rsidRDefault="003F3BFA" w:rsidP="001A1E37">
      <w:pPr>
        <w:pStyle w:val="BulletedList2"/>
      </w:pPr>
      <w:r>
        <w:t>Delete the extra space in this phrase in the Sources line: “</w:t>
      </w:r>
      <w:r>
        <w:rPr>
          <w:i/>
          <w:iCs/>
          <w:color w:val="000000"/>
        </w:rPr>
        <w:t xml:space="preserve">and a link to the </w:t>
      </w:r>
      <w:r>
        <w:rPr>
          <w:rFonts w:ascii="Arial" w:hAnsi="Arial" w:cs="Arial"/>
          <w:i/>
          <w:iCs/>
          <w:color w:val="000000"/>
        </w:rPr>
        <w:t> </w:t>
      </w:r>
      <w:r>
        <w:rPr>
          <w:i/>
          <w:iCs/>
          <w:color w:val="000000"/>
        </w:rPr>
        <w:t xml:space="preserve"> Federal</w:t>
      </w:r>
      <w:r>
        <w:rPr>
          <w:rFonts w:cs="Lato"/>
          <w:i/>
          <w:iCs/>
          <w:color w:val="000000"/>
        </w:rPr>
        <w:t> </w:t>
      </w:r>
      <w:r>
        <w:rPr>
          <w:i/>
          <w:iCs/>
          <w:color w:val="000000"/>
        </w:rPr>
        <w:t>Register.”</w:t>
      </w:r>
    </w:p>
    <w:p w14:paraId="0B869D72" w14:textId="77777777" w:rsidR="005B0FA9" w:rsidRPr="00EC5406" w:rsidRDefault="005B0FA9" w:rsidP="001A1E37">
      <w:pPr>
        <w:pStyle w:val="BulletedList2"/>
      </w:pPr>
      <w:r>
        <w:t>In the figure, the “a” in the legend needs to be a superscript.</w:t>
      </w:r>
    </w:p>
    <w:p w14:paraId="4652CC32" w14:textId="77777777" w:rsidR="003F3BFA" w:rsidRDefault="003F3BFA" w:rsidP="00EC5406">
      <w:pPr>
        <w:pStyle w:val="BulletedList"/>
      </w:pPr>
      <w:r>
        <w:t>2.C2</w:t>
      </w:r>
    </w:p>
    <w:p w14:paraId="71707353" w14:textId="77777777" w:rsidR="003F3BFA" w:rsidRDefault="003F3BFA" w:rsidP="001A1E37">
      <w:pPr>
        <w:pStyle w:val="BulletedList2"/>
      </w:pPr>
      <w:r>
        <w:t>In the first column, there’s an extra “c” at the end of “District of Columbia” that needs to be a superscript. The same is true of the “d”s that appear after “American Samoa</w:t>
      </w:r>
      <w:r w:rsidR="00AA0DE7">
        <w:t>” and other territories toward the bottom. Also, delete the periods in “US Virgin Islands.”</w:t>
      </w:r>
    </w:p>
    <w:p w14:paraId="02053D34" w14:textId="77777777" w:rsidR="00AA0DE7" w:rsidRPr="002A05A7" w:rsidRDefault="00AA0DE7" w:rsidP="001A1E37">
      <w:pPr>
        <w:pStyle w:val="BulletedList2"/>
      </w:pPr>
      <w:r>
        <w:t>In footnote c, capitalize “Titles” in this phrase: “</w:t>
      </w:r>
      <w:r>
        <w:rPr>
          <w:i/>
          <w:iCs/>
          <w:color w:val="000000"/>
        </w:rPr>
        <w:t>under titles XIX and XXI.”</w:t>
      </w:r>
    </w:p>
    <w:p w14:paraId="1E09A5B8" w14:textId="77777777" w:rsidR="002A05A7" w:rsidRDefault="002A05A7" w:rsidP="001A1E37">
      <w:pPr>
        <w:pStyle w:val="BulletedList2"/>
      </w:pPr>
      <w:r>
        <w:t>In footnote d, capitalize both “Titles.”</w:t>
      </w:r>
    </w:p>
    <w:p w14:paraId="732755AA" w14:textId="77777777" w:rsidR="002A05A7" w:rsidRDefault="002A05A7" w:rsidP="00EC5406">
      <w:pPr>
        <w:pStyle w:val="BulletedList"/>
      </w:pPr>
      <w:r>
        <w:lastRenderedPageBreak/>
        <w:t>2.F3</w:t>
      </w:r>
    </w:p>
    <w:p w14:paraId="470E5916" w14:textId="77777777" w:rsidR="002A05A7" w:rsidRDefault="002A05A7" w:rsidP="001A1E37">
      <w:pPr>
        <w:pStyle w:val="BulletedList2"/>
      </w:pPr>
      <w:r>
        <w:t>Two of the five-digit numbers in the third column need commas.</w:t>
      </w:r>
    </w:p>
    <w:p w14:paraId="0C7C846D" w14:textId="77777777" w:rsidR="00931DEC" w:rsidRPr="00EC5406" w:rsidRDefault="00931DEC" w:rsidP="001A1E37">
      <w:pPr>
        <w:pStyle w:val="BulletedList2"/>
      </w:pPr>
      <w:r>
        <w:t>The letters that are superscripted in the table column headers need to be superscripted in the legend in the figure.</w:t>
      </w:r>
    </w:p>
    <w:p w14:paraId="1FF0FE80" w14:textId="77777777" w:rsidR="002A05A7" w:rsidRDefault="002A05A7" w:rsidP="00EC5406">
      <w:pPr>
        <w:pStyle w:val="BulletedList"/>
      </w:pPr>
      <w:r>
        <w:t>2.F4</w:t>
      </w:r>
    </w:p>
    <w:p w14:paraId="7B60311D" w14:textId="77777777" w:rsidR="00931DEC" w:rsidRPr="00EC5406" w:rsidRDefault="00931DEC" w:rsidP="001A1E37">
      <w:pPr>
        <w:pStyle w:val="BulletedList2"/>
      </w:pPr>
      <w:r>
        <w:t>The letters that are superscripted in the table column headers need to be superscripted in the x-axis label in the figure.</w:t>
      </w:r>
    </w:p>
    <w:p w14:paraId="344923B7" w14:textId="77777777" w:rsidR="005B0FA9" w:rsidRDefault="005B0FA9" w:rsidP="005B0FA9">
      <w:pPr>
        <w:pStyle w:val="BulletedList"/>
      </w:pPr>
      <w:r>
        <w:t>2.F5</w:t>
      </w:r>
    </w:p>
    <w:p w14:paraId="74EBF8D2" w14:textId="77777777" w:rsidR="00931DEC" w:rsidRPr="00EC5406" w:rsidRDefault="00931DEC" w:rsidP="001A1E37">
      <w:pPr>
        <w:pStyle w:val="BulletedList2"/>
      </w:pPr>
      <w:r>
        <w:t>The letters that are superscripted in the table column headers need to be superscripted in the x-axis label in the figure.</w:t>
      </w:r>
    </w:p>
    <w:p w14:paraId="1BB58C39" w14:textId="77777777" w:rsidR="005B0FA9" w:rsidRDefault="005B0FA9" w:rsidP="005B0FA9">
      <w:pPr>
        <w:pStyle w:val="BulletedList"/>
      </w:pPr>
      <w:r>
        <w:t>2.F6</w:t>
      </w:r>
    </w:p>
    <w:p w14:paraId="1ED12AF8" w14:textId="77777777" w:rsidR="00931DEC" w:rsidRPr="00EC5406" w:rsidRDefault="00931DEC" w:rsidP="001A1E37">
      <w:pPr>
        <w:pStyle w:val="BulletedList2"/>
      </w:pPr>
      <w:r>
        <w:t>The letters that are superscripted in the table column headers need to be superscripted in the x-axis label in the figure.</w:t>
      </w:r>
    </w:p>
    <w:p w14:paraId="596A31C7" w14:textId="77777777" w:rsidR="005B0FA9" w:rsidRDefault="005B0FA9" w:rsidP="00EC5406">
      <w:pPr>
        <w:pStyle w:val="BulletedList"/>
      </w:pPr>
      <w:r>
        <w:t>2.F8</w:t>
      </w:r>
    </w:p>
    <w:p w14:paraId="5A047649" w14:textId="77777777" w:rsidR="005B0FA9" w:rsidRDefault="005B0FA9" w:rsidP="001A1E37">
      <w:pPr>
        <w:pStyle w:val="BulletedList2"/>
      </w:pPr>
      <w:r>
        <w:t>In the table and figure, the “a” after the “Average monthly hearing disposition per ALJ” needs to be a superscript.</w:t>
      </w:r>
    </w:p>
    <w:p w14:paraId="783AA3EF" w14:textId="77777777" w:rsidR="005B0FA9" w:rsidRDefault="005B0FA9" w:rsidP="001A1E37">
      <w:pPr>
        <w:pStyle w:val="BulletedList2"/>
      </w:pPr>
      <w:r>
        <w:t xml:space="preserve">In the figure, </w:t>
      </w:r>
      <w:r w:rsidR="00931DEC">
        <w:t>some of the data labels say things like “1.301 thousand.”</w:t>
      </w:r>
    </w:p>
    <w:p w14:paraId="7CB00AB8" w14:textId="77777777" w:rsidR="00931DEC" w:rsidRDefault="00931DEC" w:rsidP="00EC5406">
      <w:pPr>
        <w:pStyle w:val="BulletedList"/>
      </w:pPr>
      <w:r>
        <w:t>2.F11</w:t>
      </w:r>
    </w:p>
    <w:p w14:paraId="089841A3" w14:textId="77777777" w:rsidR="00931DEC" w:rsidRDefault="00931DEC" w:rsidP="001A1E37">
      <w:pPr>
        <w:pStyle w:val="BulletedList2"/>
      </w:pPr>
      <w:r>
        <w:t>The data in cells with superscript</w:t>
      </w:r>
      <w:r w:rsidR="00233915">
        <w:t>ed footnote callouts</w:t>
      </w:r>
      <w:r>
        <w:t xml:space="preserve"> need commas.</w:t>
      </w:r>
    </w:p>
    <w:p w14:paraId="541AC961" w14:textId="77777777" w:rsidR="00931DEC" w:rsidRDefault="00931DEC" w:rsidP="001A1E37">
      <w:pPr>
        <w:pStyle w:val="BulletedList2"/>
      </w:pPr>
      <w:r>
        <w:t>In the figure, some of the data labels say things like “106.7 thousand.”</w:t>
      </w:r>
    </w:p>
    <w:p w14:paraId="22AC6CCD" w14:textId="77777777" w:rsidR="00931DEC" w:rsidRDefault="00931DEC" w:rsidP="001A1E37">
      <w:pPr>
        <w:pStyle w:val="BulletedList2"/>
      </w:pPr>
      <w:r>
        <w:t>In footnote a, delete “thus.”</w:t>
      </w:r>
    </w:p>
    <w:p w14:paraId="4BD6B0CA" w14:textId="77777777" w:rsidR="00931DEC" w:rsidRDefault="00931DEC" w:rsidP="00EC5406">
      <w:pPr>
        <w:pStyle w:val="BulletedList"/>
      </w:pPr>
      <w:r>
        <w:t>3.C4</w:t>
      </w:r>
    </w:p>
    <w:p w14:paraId="064917B1" w14:textId="77777777" w:rsidR="00931DEC" w:rsidRPr="00EC5406" w:rsidRDefault="00931DEC" w:rsidP="001A1E37">
      <w:pPr>
        <w:pStyle w:val="BulletedList2"/>
      </w:pPr>
      <w:r>
        <w:t>The letters that are superscripted in the table column headers need to be superscripted in the legend in the figure.</w:t>
      </w:r>
    </w:p>
    <w:p w14:paraId="3D1EA0C4" w14:textId="77777777" w:rsidR="00931DEC" w:rsidRDefault="00931DEC" w:rsidP="00EC5406">
      <w:pPr>
        <w:pStyle w:val="BulletedList"/>
      </w:pPr>
      <w:r>
        <w:t>3.C6.1</w:t>
      </w:r>
    </w:p>
    <w:p w14:paraId="5B0A5345" w14:textId="77777777" w:rsidR="00931DEC" w:rsidRPr="00233915" w:rsidRDefault="00931DEC" w:rsidP="001A1E37">
      <w:pPr>
        <w:pStyle w:val="BulletedList2"/>
      </w:pPr>
      <w:r>
        <w:t>In the title, change “</w:t>
      </w:r>
      <w:r w:rsidRPr="00233915">
        <w:t>aged</w:t>
      </w:r>
      <w:r w:rsidR="00233915" w:rsidRPr="00233915">
        <w:t xml:space="preserve"> 18–64</w:t>
      </w:r>
      <w:r w:rsidRPr="00233915">
        <w:t>” to “ages</w:t>
      </w:r>
      <w:r w:rsidR="00233915" w:rsidRPr="00233915">
        <w:t xml:space="preserve"> 18 to 64</w:t>
      </w:r>
      <w:r w:rsidRPr="00233915">
        <w:t>”</w:t>
      </w:r>
    </w:p>
    <w:p w14:paraId="362976A0" w14:textId="77777777" w:rsidR="00233915" w:rsidRPr="00EC5406" w:rsidRDefault="00233915" w:rsidP="001A1E37">
      <w:pPr>
        <w:pStyle w:val="BulletedList2"/>
      </w:pPr>
      <w:r>
        <w:t>The letters that are superscripted in the table column headers need to be superscripted in the legend in the figure.</w:t>
      </w:r>
    </w:p>
    <w:p w14:paraId="6FB8BBED" w14:textId="77777777" w:rsidR="00233915" w:rsidRDefault="00233915" w:rsidP="001A1E37">
      <w:pPr>
        <w:pStyle w:val="BulletedList2"/>
      </w:pPr>
      <w:r>
        <w:t>The data in cells with superscripted footnote callouts need commas.</w:t>
      </w:r>
    </w:p>
    <w:p w14:paraId="1D0E7134" w14:textId="77777777" w:rsidR="00233915" w:rsidRDefault="00233915" w:rsidP="001A1E37">
      <w:pPr>
        <w:pStyle w:val="BulletedList2"/>
      </w:pPr>
      <w:r>
        <w:t>In footnote b, change “</w:t>
      </w:r>
      <w:r w:rsidRPr="00233915">
        <w:t>aged 18–64” to “ages 18 to 64”</w:t>
      </w:r>
      <w:r>
        <w:t xml:space="preserve"> and “aged 18 or older” to “ages 18 or older.”</w:t>
      </w:r>
    </w:p>
    <w:p w14:paraId="4E19A657" w14:textId="77777777" w:rsidR="00233915" w:rsidRPr="00233915" w:rsidRDefault="00233915" w:rsidP="00233915">
      <w:pPr>
        <w:pStyle w:val="BulletedList"/>
      </w:pPr>
      <w:r>
        <w:t>3.E1</w:t>
      </w:r>
    </w:p>
    <w:p w14:paraId="490F3843" w14:textId="77777777" w:rsidR="00233915" w:rsidRPr="00EC5406" w:rsidRDefault="00233915" w:rsidP="001A1E37">
      <w:pPr>
        <w:pStyle w:val="BulletedList2"/>
      </w:pPr>
      <w:r>
        <w:lastRenderedPageBreak/>
        <w:t>The letters that are superscripted in the table column headers need to be superscripted in the legend in the figure.</w:t>
      </w:r>
    </w:p>
    <w:p w14:paraId="67EE4851" w14:textId="77777777" w:rsidR="00233915" w:rsidRDefault="00233915" w:rsidP="001A1E37">
      <w:pPr>
        <w:pStyle w:val="BulletedList2"/>
      </w:pPr>
      <w:r>
        <w:t>Change “aged” to “age” in all the column headers.</w:t>
      </w:r>
    </w:p>
    <w:p w14:paraId="3B592D6F" w14:textId="77777777" w:rsidR="00233915" w:rsidRPr="00233915" w:rsidRDefault="00233915" w:rsidP="001A1E37">
      <w:pPr>
        <w:pStyle w:val="BulletedList2"/>
      </w:pPr>
      <w:r>
        <w:t>This phrase appears in the notes, and it looks like it’s incomplete: “</w:t>
      </w:r>
      <w:r>
        <w:rPr>
          <w:i/>
          <w:iCs/>
          <w:color w:val="000000"/>
        </w:rPr>
        <w:t>Poverty thresholds in dollars for larger families before 1981 are:”</w:t>
      </w:r>
    </w:p>
    <w:p w14:paraId="6730C547" w14:textId="77777777" w:rsidR="00233915" w:rsidRPr="004236F8" w:rsidRDefault="00233915" w:rsidP="001A1E37">
      <w:pPr>
        <w:pStyle w:val="BulletedList2"/>
      </w:pPr>
      <w:r>
        <w:t>Delete this comma from this line in the Notes: “</w:t>
      </w:r>
      <w:r>
        <w:rPr>
          <w:i/>
          <w:iCs/>
          <w:color w:val="000000"/>
        </w:rPr>
        <w:t>for smaller families, and has since updated the criteria”</w:t>
      </w:r>
    </w:p>
    <w:p w14:paraId="550D1959" w14:textId="77777777" w:rsidR="004236F8" w:rsidRDefault="004236F8" w:rsidP="00EC5406">
      <w:pPr>
        <w:pStyle w:val="BulletedList"/>
      </w:pPr>
      <w:r>
        <w:t>3.E8</w:t>
      </w:r>
    </w:p>
    <w:p w14:paraId="72923C07" w14:textId="77777777" w:rsidR="004236F8" w:rsidRPr="00EC5406" w:rsidRDefault="004236F8" w:rsidP="001A1E37">
      <w:pPr>
        <w:pStyle w:val="BulletedList2"/>
      </w:pPr>
      <w:r>
        <w:t>The letters that are superscripted in the table column headers need to be superscripted in the legend in the figure.</w:t>
      </w:r>
    </w:p>
    <w:p w14:paraId="6F15CA6E" w14:textId="77777777" w:rsidR="004236F8" w:rsidRPr="0043423D" w:rsidRDefault="004236F8" w:rsidP="001A1E37">
      <w:pPr>
        <w:pStyle w:val="BulletedList2"/>
      </w:pPr>
      <w:r>
        <w:t>This phrase appears in the notes, and it looks like it’s incomplete: “</w:t>
      </w:r>
      <w:r>
        <w:rPr>
          <w:i/>
          <w:iCs/>
          <w:color w:val="000000"/>
        </w:rPr>
        <w:t>Guidelines for Alaska and Hawaii since 1980 are:”</w:t>
      </w:r>
    </w:p>
    <w:p w14:paraId="3203E1C3" w14:textId="77777777" w:rsidR="0043423D" w:rsidRDefault="0043423D" w:rsidP="00EC5406">
      <w:pPr>
        <w:pStyle w:val="BulletedList"/>
      </w:pPr>
      <w:r>
        <w:t>4.A1</w:t>
      </w:r>
    </w:p>
    <w:p w14:paraId="59F8BCCC" w14:textId="77777777" w:rsidR="0043423D" w:rsidRPr="00EC5406" w:rsidRDefault="0043423D" w:rsidP="001A1E37">
      <w:pPr>
        <w:pStyle w:val="BulletedList2"/>
      </w:pPr>
      <w:r>
        <w:t>The letters that are superscripted in the table column headers need to be superscripted in the legend in the figure.</w:t>
      </w:r>
    </w:p>
    <w:p w14:paraId="366FB879" w14:textId="77777777" w:rsidR="00C92E51" w:rsidRDefault="00C92E51" w:rsidP="001A1E37">
      <w:pPr>
        <w:pStyle w:val="BulletedList2"/>
      </w:pPr>
      <w:r>
        <w:t>The data in cells with superscripted footnote callouts need commas.</w:t>
      </w:r>
    </w:p>
    <w:p w14:paraId="7704D60A" w14:textId="77777777" w:rsidR="0043423D" w:rsidRPr="00C92E51" w:rsidRDefault="00C92E51" w:rsidP="001A1E37">
      <w:pPr>
        <w:pStyle w:val="BulletedList2"/>
      </w:pPr>
      <w:r>
        <w:t>Delete the comma in this phrase in footnote f: “</w:t>
      </w:r>
      <w:r>
        <w:rPr>
          <w:i/>
          <w:iCs/>
          <w:color w:val="000000"/>
        </w:rPr>
        <w:t>Trust Funds in 1982, and repaid the borrowed amounts in 1985”</w:t>
      </w:r>
    </w:p>
    <w:p w14:paraId="0F9446E8" w14:textId="77777777" w:rsidR="00C92E51" w:rsidRDefault="00C92E51" w:rsidP="00EC5406">
      <w:pPr>
        <w:pStyle w:val="BulletedList"/>
      </w:pPr>
      <w:r>
        <w:t>4.A2</w:t>
      </w:r>
    </w:p>
    <w:p w14:paraId="4670DCC4" w14:textId="77777777" w:rsidR="00C92E51" w:rsidRPr="00EC5406" w:rsidRDefault="00C92E51" w:rsidP="001A1E37">
      <w:pPr>
        <w:pStyle w:val="BulletedList2"/>
      </w:pPr>
      <w:r>
        <w:t>The letters that are superscripted in the table column headers need to be superscripted in the legend in the figure.</w:t>
      </w:r>
    </w:p>
    <w:p w14:paraId="72D224AA" w14:textId="77777777" w:rsidR="00C92E51" w:rsidRDefault="00C92E51" w:rsidP="001A1E37">
      <w:pPr>
        <w:pStyle w:val="BulletedList2"/>
      </w:pPr>
      <w:r>
        <w:t>The data in cells with superscripted footnote callouts need commas.</w:t>
      </w:r>
    </w:p>
    <w:p w14:paraId="02D58952" w14:textId="77777777" w:rsidR="00C92E51" w:rsidRPr="00C92E51" w:rsidRDefault="00C92E51" w:rsidP="001A1E37">
      <w:pPr>
        <w:pStyle w:val="BulletedList2"/>
      </w:pPr>
      <w:r>
        <w:t>Delete the comma in this phrase in footnote f: “</w:t>
      </w:r>
      <w:r>
        <w:rPr>
          <w:i/>
          <w:iCs/>
          <w:color w:val="000000"/>
        </w:rPr>
        <w:t>Trust Funds in 1982, and repaid the borrowed amounts in 1985”</w:t>
      </w:r>
    </w:p>
    <w:p w14:paraId="5501B022" w14:textId="77777777" w:rsidR="00C92E51" w:rsidRDefault="00C92E51" w:rsidP="00EC5406">
      <w:pPr>
        <w:pStyle w:val="BulletedList"/>
      </w:pPr>
      <w:r>
        <w:t>4.A3</w:t>
      </w:r>
    </w:p>
    <w:p w14:paraId="3CCEDBAD" w14:textId="77777777" w:rsidR="00C92E51" w:rsidRPr="00EC5406" w:rsidRDefault="00C92E51" w:rsidP="001A1E37">
      <w:pPr>
        <w:pStyle w:val="BulletedList2"/>
      </w:pPr>
      <w:r>
        <w:t>The letters that are superscripted in the table column headers need to be superscripted in the legend in the figure.</w:t>
      </w:r>
    </w:p>
    <w:p w14:paraId="66CE45BA" w14:textId="77777777" w:rsidR="00C92E51" w:rsidRDefault="00C92E51" w:rsidP="001A1E37">
      <w:pPr>
        <w:pStyle w:val="BulletedList2"/>
      </w:pPr>
      <w:r>
        <w:t>The data in cells with superscripted footnote callouts need commas.</w:t>
      </w:r>
    </w:p>
    <w:p w14:paraId="1255CE29" w14:textId="77777777" w:rsidR="00C92E51" w:rsidRPr="00C92E51" w:rsidRDefault="00C92E51" w:rsidP="001A1E37">
      <w:pPr>
        <w:pStyle w:val="BulletedList2"/>
      </w:pPr>
      <w:r>
        <w:t>Delete the comma in this phrase in footnote f: “</w:t>
      </w:r>
      <w:r>
        <w:rPr>
          <w:i/>
          <w:iCs/>
          <w:color w:val="000000"/>
        </w:rPr>
        <w:t>Trust Funds in 1982, and repaid the borrowed amounts in 1985”</w:t>
      </w:r>
    </w:p>
    <w:p w14:paraId="00D2A95B" w14:textId="77777777" w:rsidR="00C92E51" w:rsidRDefault="00C92E51" w:rsidP="00EC5406">
      <w:pPr>
        <w:pStyle w:val="BulletedList"/>
      </w:pPr>
      <w:r>
        <w:t>4.A4</w:t>
      </w:r>
    </w:p>
    <w:p w14:paraId="2CB7ACDA" w14:textId="77777777" w:rsidR="00531B14" w:rsidRDefault="00531B14" w:rsidP="001A1E37">
      <w:pPr>
        <w:pStyle w:val="BulletedList2"/>
      </w:pPr>
      <w:r>
        <w:t>Delete the second comma in the title</w:t>
      </w:r>
    </w:p>
    <w:p w14:paraId="1D6EE1CB" w14:textId="77777777" w:rsidR="00531B14" w:rsidRPr="00EC5406" w:rsidRDefault="00531B14" w:rsidP="001A1E37">
      <w:pPr>
        <w:pStyle w:val="BulletedList2"/>
      </w:pPr>
      <w:r>
        <w:t>The letters that are superscripted in the table column headers need to be superscripted in the legend in the figure.</w:t>
      </w:r>
    </w:p>
    <w:p w14:paraId="41D8E95F" w14:textId="77777777" w:rsidR="00531B14" w:rsidRDefault="00531B14" w:rsidP="00EC5406">
      <w:pPr>
        <w:pStyle w:val="BulletedList"/>
      </w:pPr>
      <w:r>
        <w:t>4.A5</w:t>
      </w:r>
    </w:p>
    <w:p w14:paraId="397DC1AF" w14:textId="77777777" w:rsidR="00531B14" w:rsidRPr="00EC5406" w:rsidRDefault="00531B14" w:rsidP="001A1E37">
      <w:pPr>
        <w:pStyle w:val="BulletedList2"/>
      </w:pPr>
      <w:r>
        <w:lastRenderedPageBreak/>
        <w:t>The letters that are superscripted in the table column headers need to be superscripted in the legend in the figure.</w:t>
      </w:r>
    </w:p>
    <w:p w14:paraId="287C2267" w14:textId="77777777" w:rsidR="00531B14" w:rsidRDefault="00A47653" w:rsidP="00EC5406">
      <w:pPr>
        <w:pStyle w:val="BulletedList"/>
      </w:pPr>
      <w:r>
        <w:t>4.B1</w:t>
      </w:r>
    </w:p>
    <w:p w14:paraId="3D409C5D" w14:textId="77777777" w:rsidR="00A47653" w:rsidRDefault="00A47653" w:rsidP="001A1E37">
      <w:pPr>
        <w:pStyle w:val="BulletedList2"/>
      </w:pPr>
      <w:r>
        <w:t>The freestanding letters in some of the column headings need to be superscripted.</w:t>
      </w:r>
    </w:p>
    <w:p w14:paraId="72BB788B" w14:textId="77777777" w:rsidR="00A47653" w:rsidRDefault="00A47653" w:rsidP="001A1E37">
      <w:pPr>
        <w:pStyle w:val="BulletedList2"/>
      </w:pPr>
      <w:r>
        <w:t>The letters that are superscripted in the table column headers need to be superscripted in the legend in the figure.</w:t>
      </w:r>
    </w:p>
    <w:p w14:paraId="1D0C67C1" w14:textId="77777777" w:rsidR="00A47653" w:rsidRDefault="00A47653" w:rsidP="001A1E37">
      <w:pPr>
        <w:pStyle w:val="BulletedList2"/>
      </w:pPr>
      <w:r>
        <w:t>On the right side of the figure, the column headings and the columns are not lined up correctly.</w:t>
      </w:r>
    </w:p>
    <w:p w14:paraId="7FF5294E" w14:textId="77777777" w:rsidR="00A47653" w:rsidRDefault="00A47653" w:rsidP="00EC5406">
      <w:pPr>
        <w:pStyle w:val="BulletedList"/>
      </w:pPr>
      <w:r>
        <w:t>4.B2</w:t>
      </w:r>
    </w:p>
    <w:p w14:paraId="7B3E9F80" w14:textId="77777777" w:rsidR="00A47653" w:rsidRDefault="00A47653" w:rsidP="001A1E37">
      <w:pPr>
        <w:pStyle w:val="BulletedList2"/>
      </w:pPr>
      <w:r>
        <w:t>The freestanding letters in some of the column headings need to be superscripted.</w:t>
      </w:r>
    </w:p>
    <w:p w14:paraId="2C79EF9B" w14:textId="77777777" w:rsidR="00A47653" w:rsidRDefault="00A47653" w:rsidP="001A1E37">
      <w:pPr>
        <w:pStyle w:val="BulletedList2"/>
      </w:pPr>
      <w:r>
        <w:t>The letters that are superscripted in the table column headers need to be superscripted in the legend in the figure.</w:t>
      </w:r>
    </w:p>
    <w:p w14:paraId="5CE9DBC2" w14:textId="77777777" w:rsidR="00A47653" w:rsidRDefault="00A47653" w:rsidP="00EC5406">
      <w:pPr>
        <w:pStyle w:val="BulletedList"/>
      </w:pPr>
      <w:r>
        <w:t>4.B3-0</w:t>
      </w:r>
    </w:p>
    <w:p w14:paraId="12A08223" w14:textId="77777777" w:rsidR="00A47653" w:rsidRDefault="00A47653" w:rsidP="001A1E37">
      <w:pPr>
        <w:pStyle w:val="BulletedList2"/>
      </w:pPr>
      <w:r>
        <w:t>The letters that are superscripted in the table column headers need to be superscripted in the legend in the figure.</w:t>
      </w:r>
    </w:p>
    <w:p w14:paraId="32AD3855" w14:textId="77777777" w:rsidR="00A47653" w:rsidRDefault="00A47653" w:rsidP="00EC5406">
      <w:pPr>
        <w:pStyle w:val="BulletedList"/>
      </w:pPr>
      <w:r>
        <w:t>4.B3-1</w:t>
      </w:r>
    </w:p>
    <w:p w14:paraId="3A56D086" w14:textId="77777777" w:rsidR="00B823E0" w:rsidRDefault="00B823E0" w:rsidP="001A1E37">
      <w:pPr>
        <w:pStyle w:val="BulletedList2"/>
      </w:pPr>
      <w:r>
        <w:t>The freestanding letter in the title needs to be superscripted.</w:t>
      </w:r>
    </w:p>
    <w:p w14:paraId="2F8A6EA3" w14:textId="77777777" w:rsidR="00B823E0" w:rsidRDefault="00B823E0" w:rsidP="001A1E37">
      <w:pPr>
        <w:pStyle w:val="BulletedList2"/>
      </w:pPr>
      <w:r>
        <w:t>The letters that are superscripted in the table column headers need to be superscripted in the legend in the figure.</w:t>
      </w:r>
    </w:p>
    <w:p w14:paraId="6CC32167" w14:textId="77777777" w:rsidR="00A47653" w:rsidRDefault="00B823E0" w:rsidP="00EC5406">
      <w:pPr>
        <w:pStyle w:val="BulletedList"/>
      </w:pPr>
      <w:r>
        <w:t>4.B4</w:t>
      </w:r>
    </w:p>
    <w:p w14:paraId="14E5637B" w14:textId="77777777" w:rsidR="00B823E0" w:rsidRDefault="00B823E0" w:rsidP="001A1E37">
      <w:pPr>
        <w:pStyle w:val="BulletedList2"/>
      </w:pPr>
      <w:r>
        <w:t>The letters that are superscripted in the table column headers need to be superscripted in the legend in the figure.</w:t>
      </w:r>
    </w:p>
    <w:p w14:paraId="3F263149" w14:textId="77777777" w:rsidR="00B823E0" w:rsidRDefault="00B823E0" w:rsidP="00EC5406">
      <w:pPr>
        <w:pStyle w:val="BulletedList"/>
      </w:pPr>
      <w:r>
        <w:t>4.B5-0</w:t>
      </w:r>
    </w:p>
    <w:p w14:paraId="373DA1ED" w14:textId="77777777" w:rsidR="00B823E0" w:rsidRDefault="00B823E0" w:rsidP="001A1E37">
      <w:pPr>
        <w:pStyle w:val="BulletedList2"/>
      </w:pPr>
      <w:r>
        <w:t>In footnote a, change “aged 65 or older” to “ages 65 and older.”</w:t>
      </w:r>
    </w:p>
    <w:p w14:paraId="5279C3DC" w14:textId="77777777" w:rsidR="00B823E0" w:rsidRDefault="00B823E0" w:rsidP="00EC5406">
      <w:pPr>
        <w:pStyle w:val="BulletedList"/>
      </w:pPr>
      <w:r>
        <w:t>4.B5-1</w:t>
      </w:r>
    </w:p>
    <w:p w14:paraId="245BA2B2" w14:textId="77777777" w:rsidR="00B823E0" w:rsidRDefault="00B823E0" w:rsidP="001A1E37">
      <w:pPr>
        <w:pStyle w:val="BulletedList2"/>
      </w:pPr>
      <w:r>
        <w:t>In footnote a, change “aged 65 or older” to “ages 65 and older.”</w:t>
      </w:r>
    </w:p>
    <w:p w14:paraId="6A7D3CFC" w14:textId="77777777" w:rsidR="00DA7112" w:rsidRDefault="00DA7112" w:rsidP="00DA7112">
      <w:pPr>
        <w:pStyle w:val="BulletedList"/>
      </w:pPr>
      <w:r>
        <w:t>4.B5-2</w:t>
      </w:r>
    </w:p>
    <w:p w14:paraId="619983D5" w14:textId="77777777" w:rsidR="00DA7112" w:rsidRDefault="00DA7112" w:rsidP="001A1E37">
      <w:pPr>
        <w:pStyle w:val="BulletedList2"/>
      </w:pPr>
      <w:r>
        <w:t>In footnote a, change “aged 65 or older” to “ages 65 and older.”</w:t>
      </w:r>
    </w:p>
    <w:p w14:paraId="59637EFC" w14:textId="77777777" w:rsidR="00DA7112" w:rsidRDefault="00DA7112" w:rsidP="00DA7112">
      <w:pPr>
        <w:pStyle w:val="BulletedList"/>
      </w:pPr>
      <w:r>
        <w:t>4.B5-3</w:t>
      </w:r>
    </w:p>
    <w:p w14:paraId="590B6602" w14:textId="77777777" w:rsidR="00DA7112" w:rsidRDefault="00DA7112" w:rsidP="001A1E37">
      <w:pPr>
        <w:pStyle w:val="BulletedList2"/>
      </w:pPr>
      <w:r>
        <w:t>In footnote a, change “aged 65 or older” to “ages 65 and older.”</w:t>
      </w:r>
    </w:p>
    <w:p w14:paraId="25553A1D" w14:textId="77777777" w:rsidR="00DA7112" w:rsidRDefault="00DA7112" w:rsidP="00DA7112">
      <w:pPr>
        <w:pStyle w:val="BulletedList"/>
      </w:pPr>
      <w:r>
        <w:lastRenderedPageBreak/>
        <w:t>4.B6-1</w:t>
      </w:r>
    </w:p>
    <w:p w14:paraId="51A326C7" w14:textId="77777777" w:rsidR="00DA7112" w:rsidRDefault="00DA7112" w:rsidP="001A1E37">
      <w:pPr>
        <w:pStyle w:val="BulletedList2"/>
      </w:pPr>
      <w:r>
        <w:t>In footnote a, change “aged 65 or older” to “ages 65 and older.”</w:t>
      </w:r>
    </w:p>
    <w:p w14:paraId="7B137BA1" w14:textId="77777777" w:rsidR="003B502B" w:rsidRDefault="003B502B" w:rsidP="003B502B">
      <w:pPr>
        <w:pStyle w:val="BulletedList"/>
      </w:pPr>
      <w:r>
        <w:t>4.B6-2</w:t>
      </w:r>
    </w:p>
    <w:p w14:paraId="357AB970" w14:textId="77777777" w:rsidR="003B502B" w:rsidRDefault="003B502B" w:rsidP="001A1E37">
      <w:pPr>
        <w:pStyle w:val="BulletedList2"/>
      </w:pPr>
      <w:r>
        <w:t>In footnote a, change “aged 65 or older” to “ages 65 and older.”</w:t>
      </w:r>
    </w:p>
    <w:p w14:paraId="4028D188" w14:textId="77777777" w:rsidR="00DA7112" w:rsidRDefault="003B502B" w:rsidP="00EC5406">
      <w:pPr>
        <w:pStyle w:val="BulletedList"/>
      </w:pPr>
      <w:r>
        <w:t>4.B7-0</w:t>
      </w:r>
    </w:p>
    <w:p w14:paraId="78FB320F" w14:textId="77777777" w:rsidR="003B502B" w:rsidRDefault="003B502B" w:rsidP="001A1E37">
      <w:pPr>
        <w:pStyle w:val="BulletedList2"/>
      </w:pPr>
      <w:r>
        <w:t>The data in cells with superscripted footnote callouts need commas.</w:t>
      </w:r>
    </w:p>
    <w:p w14:paraId="57BC599E" w14:textId="77777777" w:rsidR="003B502B" w:rsidRDefault="003B502B" w:rsidP="003B502B">
      <w:pPr>
        <w:pStyle w:val="BulletedList"/>
      </w:pPr>
      <w:r>
        <w:t>4.B7-1</w:t>
      </w:r>
    </w:p>
    <w:p w14:paraId="6FC6D916" w14:textId="77777777" w:rsidR="003B502B" w:rsidRDefault="003B502B" w:rsidP="001A1E37">
      <w:pPr>
        <w:pStyle w:val="BulletedList2"/>
      </w:pPr>
      <w:r>
        <w:t>The data in cells with superscripted footnote callouts need commas.</w:t>
      </w:r>
    </w:p>
    <w:p w14:paraId="3A832744" w14:textId="77777777" w:rsidR="003B502B" w:rsidRDefault="003B502B" w:rsidP="003B502B">
      <w:pPr>
        <w:pStyle w:val="BulletedList"/>
      </w:pPr>
      <w:r>
        <w:t>4.B7-2</w:t>
      </w:r>
    </w:p>
    <w:p w14:paraId="5486225C" w14:textId="77777777" w:rsidR="003B502B" w:rsidRDefault="003B502B" w:rsidP="001A1E37">
      <w:pPr>
        <w:pStyle w:val="BulletedList2"/>
      </w:pPr>
      <w:r>
        <w:t>The data in cells with superscripted footnote callouts need commas.</w:t>
      </w:r>
    </w:p>
    <w:p w14:paraId="38E10847" w14:textId="77777777" w:rsidR="003B502B" w:rsidRDefault="00190A1C" w:rsidP="00EC5406">
      <w:pPr>
        <w:pStyle w:val="BulletedList"/>
      </w:pPr>
      <w:r>
        <w:t>4.B11</w:t>
      </w:r>
    </w:p>
    <w:p w14:paraId="2C075201" w14:textId="77777777" w:rsidR="00190A1C" w:rsidRDefault="00190A1C" w:rsidP="001A1E37">
      <w:pPr>
        <w:pStyle w:val="BulletedList2"/>
      </w:pPr>
      <w:r>
        <w:t>The freestanding letters in some of the column headings need to be superscripted.</w:t>
      </w:r>
    </w:p>
    <w:p w14:paraId="2FE1AB68" w14:textId="77777777" w:rsidR="00190A1C" w:rsidRDefault="00190A1C" w:rsidP="001A1E37">
      <w:pPr>
        <w:pStyle w:val="BulletedList2"/>
      </w:pPr>
      <w:r>
        <w:t>The letters that are superscripted in the table column headers need to be superscripted in the legend in the figure.</w:t>
      </w:r>
    </w:p>
    <w:p w14:paraId="7F7993B6" w14:textId="77777777" w:rsidR="00190A1C" w:rsidRDefault="00190A1C" w:rsidP="001A1E37">
      <w:pPr>
        <w:pStyle w:val="BulletedList2"/>
      </w:pPr>
      <w:r>
        <w:t>In footnote d, “multiemployer” need to be one word.</w:t>
      </w:r>
    </w:p>
    <w:p w14:paraId="7624B2A3" w14:textId="77777777" w:rsidR="00190A1C" w:rsidRDefault="00190A1C" w:rsidP="00EC5406">
      <w:pPr>
        <w:pStyle w:val="BulletedList"/>
      </w:pPr>
      <w:r>
        <w:t>4.C2-0</w:t>
      </w:r>
    </w:p>
    <w:p w14:paraId="78E60B6D" w14:textId="77777777" w:rsidR="00190A1C" w:rsidRDefault="00190A1C" w:rsidP="001A1E37">
      <w:pPr>
        <w:pStyle w:val="BulletedList2"/>
      </w:pPr>
      <w:r>
        <w:t>There’s a footnote a, but I don’t see a callout for it in the table or figure.</w:t>
      </w:r>
    </w:p>
    <w:p w14:paraId="2C514A50" w14:textId="77777777" w:rsidR="00190A1C" w:rsidRDefault="00190A1C" w:rsidP="00EC5406">
      <w:pPr>
        <w:pStyle w:val="BulletedList"/>
      </w:pPr>
      <w:r>
        <w:t>5.A1.8</w:t>
      </w:r>
    </w:p>
    <w:p w14:paraId="459CA053" w14:textId="77777777" w:rsidR="00C13C04" w:rsidRDefault="00C13C04" w:rsidP="001A1E37">
      <w:pPr>
        <w:pStyle w:val="BulletedList2"/>
      </w:pPr>
      <w:r>
        <w:t>In the age ranges, replace the hyphens with en dashes (table and figure).</w:t>
      </w:r>
    </w:p>
    <w:p w14:paraId="24BF7203" w14:textId="77777777" w:rsidR="00190A1C" w:rsidRDefault="00C13C04" w:rsidP="00EC5406">
      <w:pPr>
        <w:pStyle w:val="BulletedList"/>
      </w:pPr>
      <w:r>
        <w:t>5.A14-0</w:t>
      </w:r>
    </w:p>
    <w:p w14:paraId="5F85991B" w14:textId="77777777" w:rsidR="00C13C04" w:rsidRDefault="00C13C04" w:rsidP="001A1E37">
      <w:pPr>
        <w:pStyle w:val="BulletedList2"/>
      </w:pPr>
      <w:r>
        <w:t>In the title, change “aged</w:t>
      </w:r>
      <w:r w:rsidR="00340263">
        <w:t xml:space="preserve"> 62 or older</w:t>
      </w:r>
      <w:r>
        <w:t>” to “age</w:t>
      </w:r>
      <w:r w:rsidR="00340263">
        <w:t>s 62 and older</w:t>
      </w:r>
      <w:r>
        <w:t>.”</w:t>
      </w:r>
    </w:p>
    <w:p w14:paraId="234F8D9B" w14:textId="77777777" w:rsidR="00340263" w:rsidRDefault="00340263" w:rsidP="001A1E37">
      <w:pPr>
        <w:pStyle w:val="BulletedList2"/>
      </w:pPr>
      <w:r>
        <w:t>The letters that are superscripted in the table column headers need to be superscripted in the legend in the figure.</w:t>
      </w:r>
    </w:p>
    <w:p w14:paraId="3DF84342" w14:textId="77777777" w:rsidR="00340263" w:rsidRDefault="00340263" w:rsidP="00340263">
      <w:pPr>
        <w:pStyle w:val="BulletedList"/>
      </w:pPr>
      <w:r>
        <w:t>5.A14-1</w:t>
      </w:r>
    </w:p>
    <w:p w14:paraId="78390D8B" w14:textId="77777777" w:rsidR="00340263" w:rsidRDefault="00340263" w:rsidP="001A1E37">
      <w:pPr>
        <w:pStyle w:val="BulletedList2"/>
      </w:pPr>
      <w:r>
        <w:t>In the title, change “aged 62 or older” to “ages 62 and older.”</w:t>
      </w:r>
    </w:p>
    <w:p w14:paraId="3FC99424" w14:textId="77777777" w:rsidR="00340263" w:rsidRDefault="00340263" w:rsidP="001A1E37">
      <w:pPr>
        <w:pStyle w:val="BulletedList2"/>
      </w:pPr>
      <w:r>
        <w:t>The letters that are superscripted in the table column headers need to be superscripted in the legend in the figure.</w:t>
      </w:r>
    </w:p>
    <w:p w14:paraId="334512A7" w14:textId="77777777" w:rsidR="00340263" w:rsidRDefault="00340263" w:rsidP="00EC5406">
      <w:pPr>
        <w:pStyle w:val="BulletedList"/>
      </w:pPr>
      <w:r>
        <w:t>5.B4</w:t>
      </w:r>
    </w:p>
    <w:p w14:paraId="7BE967E2" w14:textId="77777777" w:rsidR="00340263" w:rsidRDefault="00340263" w:rsidP="001A1E37">
      <w:pPr>
        <w:pStyle w:val="BulletedList2"/>
      </w:pPr>
      <w:r>
        <w:lastRenderedPageBreak/>
        <w:t>The letters that are superscripted in the table column headers need to be superscripted in the legend in the figure.</w:t>
      </w:r>
    </w:p>
    <w:p w14:paraId="4443336D" w14:textId="77777777" w:rsidR="00340263" w:rsidRDefault="00340263" w:rsidP="00EC5406">
      <w:pPr>
        <w:pStyle w:val="BulletedList"/>
      </w:pPr>
      <w:r>
        <w:t>8.C1-1</w:t>
      </w:r>
    </w:p>
    <w:p w14:paraId="6118ACD8" w14:textId="77777777" w:rsidR="00340263" w:rsidRDefault="00340263" w:rsidP="001A1E37">
      <w:pPr>
        <w:pStyle w:val="BulletedList2"/>
      </w:pPr>
      <w:r>
        <w:t>The letters that are superscripted in the table column headers need to be superscripted in the legend in the figure.</w:t>
      </w:r>
    </w:p>
    <w:p w14:paraId="0AABC8EB" w14:textId="77777777" w:rsidR="00340263" w:rsidRDefault="00340263" w:rsidP="00340263">
      <w:pPr>
        <w:pStyle w:val="BulletedList"/>
      </w:pPr>
      <w:r>
        <w:t>8.E1-0</w:t>
      </w:r>
    </w:p>
    <w:p w14:paraId="7B4788CE" w14:textId="77777777" w:rsidR="00340263" w:rsidRDefault="00340263" w:rsidP="001A1E37">
      <w:pPr>
        <w:pStyle w:val="BulletedList2"/>
      </w:pPr>
      <w:r>
        <w:t>The letters that are superscripted in the table column headers need to be superscripted in the legend in the figure.</w:t>
      </w:r>
    </w:p>
    <w:p w14:paraId="025831D6" w14:textId="77777777" w:rsidR="00340263" w:rsidRPr="00A100F7" w:rsidRDefault="00A100F7" w:rsidP="001A1E37">
      <w:pPr>
        <w:pStyle w:val="BulletedList2"/>
      </w:pPr>
      <w:r>
        <w:t>In the notes, lowercase “separate” in this phrase: “</w:t>
      </w:r>
      <w:r>
        <w:rPr>
          <w:i/>
          <w:iCs/>
          <w:color w:val="000000"/>
        </w:rPr>
        <w:t>service through Medicaid or Separate Children's Health Insurance Program”</w:t>
      </w:r>
    </w:p>
    <w:p w14:paraId="0C7CA0E8" w14:textId="77777777" w:rsidR="00A100F7" w:rsidRPr="00A100F7" w:rsidRDefault="00A100F7" w:rsidP="001A1E37">
      <w:pPr>
        <w:pStyle w:val="BulletedList2"/>
      </w:pPr>
      <w:r>
        <w:t>In footnote i, add “for” before “Missouri” in this phrase: “</w:t>
      </w:r>
      <w:r>
        <w:rPr>
          <w:i/>
          <w:iCs/>
          <w:color w:val="000000"/>
        </w:rPr>
        <w:t>have been substituted Missouri and Wisconsin”</w:t>
      </w:r>
    </w:p>
    <w:p w14:paraId="2435A6AC" w14:textId="77777777" w:rsidR="00A100F7" w:rsidRDefault="00A100F7" w:rsidP="00EC5406">
      <w:pPr>
        <w:pStyle w:val="BulletedList"/>
      </w:pPr>
      <w:r>
        <w:t>8.E1-1</w:t>
      </w:r>
    </w:p>
    <w:p w14:paraId="3947DC68" w14:textId="77777777" w:rsidR="00A100F7" w:rsidRDefault="00A100F7" w:rsidP="001A1E37">
      <w:pPr>
        <w:pStyle w:val="BulletedList2"/>
      </w:pPr>
      <w:r>
        <w:t>The letters that are superscripted in the table column headers need to be superscripted in the legend in the figure.</w:t>
      </w:r>
    </w:p>
    <w:p w14:paraId="14DF5AC3" w14:textId="77777777" w:rsidR="00A100F7" w:rsidRDefault="00A100F7" w:rsidP="001A1E37">
      <w:pPr>
        <w:pStyle w:val="BulletedList2"/>
      </w:pPr>
      <w:r>
        <w:t>There’s extra space between the bottom of the table and the source line.</w:t>
      </w:r>
    </w:p>
    <w:p w14:paraId="57A9A5E2" w14:textId="77777777" w:rsidR="00F102FD" w:rsidRPr="00A100F7" w:rsidRDefault="00F102FD" w:rsidP="001A1E37">
      <w:pPr>
        <w:pStyle w:val="BulletedList2"/>
      </w:pPr>
      <w:r>
        <w:t>In the notes, lowercase “separate” in this phrase: “</w:t>
      </w:r>
      <w:r>
        <w:rPr>
          <w:i/>
          <w:iCs/>
          <w:color w:val="000000"/>
        </w:rPr>
        <w:t>service through Medicaid or Separate Children's Health Insurance Program”</w:t>
      </w:r>
    </w:p>
    <w:p w14:paraId="224DAE0A" w14:textId="77777777" w:rsidR="00F102FD" w:rsidRPr="00A100F7" w:rsidRDefault="00F102FD" w:rsidP="001A1E37">
      <w:pPr>
        <w:pStyle w:val="BulletedList2"/>
      </w:pPr>
      <w:r>
        <w:t>In footnote i, add “for” before “Missouri” in this phrase: “</w:t>
      </w:r>
      <w:r>
        <w:rPr>
          <w:i/>
          <w:iCs/>
          <w:color w:val="000000"/>
        </w:rPr>
        <w:t>have been substituted Missouri and Wisconsin”</w:t>
      </w:r>
    </w:p>
    <w:p w14:paraId="191A6E6E" w14:textId="77777777" w:rsidR="00856FC9" w:rsidRDefault="00856FC9" w:rsidP="00856FC9">
      <w:pPr>
        <w:pStyle w:val="BulletedList"/>
      </w:pPr>
      <w:r>
        <w:t>8.E1-2</w:t>
      </w:r>
    </w:p>
    <w:p w14:paraId="260B3FAA" w14:textId="77777777" w:rsidR="00856FC9" w:rsidRDefault="00856FC9" w:rsidP="001A1E37">
      <w:pPr>
        <w:pStyle w:val="BulletedList2"/>
      </w:pPr>
      <w:r>
        <w:t>The letters that are superscripted in the table column headers need to be superscripted in the legend in the figure.</w:t>
      </w:r>
    </w:p>
    <w:p w14:paraId="18961E19" w14:textId="77777777" w:rsidR="00856FC9" w:rsidRDefault="00856FC9" w:rsidP="001A1E37">
      <w:pPr>
        <w:pStyle w:val="BulletedList2"/>
      </w:pPr>
      <w:r>
        <w:t>There’s extra space between the bottom of the table and the source line.</w:t>
      </w:r>
    </w:p>
    <w:p w14:paraId="520D678B" w14:textId="77777777" w:rsidR="00856FC9" w:rsidRPr="00A100F7" w:rsidRDefault="00856FC9" w:rsidP="001A1E37">
      <w:pPr>
        <w:pStyle w:val="BulletedList2"/>
      </w:pPr>
      <w:r>
        <w:t>In the notes, lowercase “separate” in this phrase: “</w:t>
      </w:r>
      <w:r>
        <w:rPr>
          <w:i/>
          <w:iCs/>
          <w:color w:val="000000"/>
        </w:rPr>
        <w:t>service through Medicaid or Separate Children's Health Insurance Program”</w:t>
      </w:r>
    </w:p>
    <w:p w14:paraId="674A1DC1" w14:textId="77777777" w:rsidR="00F102FD" w:rsidRPr="00856FC9" w:rsidRDefault="00856FC9" w:rsidP="001A1E37">
      <w:pPr>
        <w:pStyle w:val="BulletedList2"/>
      </w:pPr>
      <w:r>
        <w:t>In footnote i, add “for” before “Missouri” in this phrase: “</w:t>
      </w:r>
      <w:r>
        <w:rPr>
          <w:i/>
          <w:iCs/>
          <w:color w:val="000000"/>
        </w:rPr>
        <w:t>have been substituted Missouri and Wisconsin”</w:t>
      </w:r>
    </w:p>
    <w:p w14:paraId="21646249" w14:textId="77777777" w:rsidR="00856FC9" w:rsidRDefault="00856FC9" w:rsidP="00856FC9">
      <w:pPr>
        <w:pStyle w:val="BulletedList"/>
      </w:pPr>
      <w:r>
        <w:t>8.E2-0</w:t>
      </w:r>
    </w:p>
    <w:p w14:paraId="231B56F3" w14:textId="77777777" w:rsidR="009360FE" w:rsidRDefault="009360FE" w:rsidP="001A1E37">
      <w:pPr>
        <w:pStyle w:val="BulletedList2"/>
      </w:pPr>
      <w:r>
        <w:t>The letters that are superscripted in the table column headers need to be superscripted in the legend in the figure.</w:t>
      </w:r>
    </w:p>
    <w:p w14:paraId="6AE3663E" w14:textId="77777777" w:rsidR="00856FC9" w:rsidRDefault="00856FC9" w:rsidP="001A1E37">
      <w:pPr>
        <w:pStyle w:val="BulletedList2"/>
      </w:pPr>
      <w:r>
        <w:t>Change the column heading “aged 65 or older” to “ages 65 and older.”</w:t>
      </w:r>
    </w:p>
    <w:p w14:paraId="30D63AAE" w14:textId="77777777" w:rsidR="00856FC9" w:rsidRPr="00A100F7" w:rsidRDefault="00856FC9" w:rsidP="001A1E37">
      <w:pPr>
        <w:pStyle w:val="BulletedList2"/>
      </w:pPr>
      <w:r>
        <w:t>In the notes, lowercase “separate” in this phrase: “</w:t>
      </w:r>
      <w:r>
        <w:rPr>
          <w:i/>
          <w:iCs/>
          <w:color w:val="000000"/>
        </w:rPr>
        <w:t>service through Medicaid or Separate CHIP”</w:t>
      </w:r>
    </w:p>
    <w:p w14:paraId="2595FD41" w14:textId="77777777" w:rsidR="00856FC9" w:rsidRDefault="00856FC9" w:rsidP="00856FC9">
      <w:pPr>
        <w:pStyle w:val="BulletedList"/>
      </w:pPr>
      <w:r>
        <w:t>8.E2-1</w:t>
      </w:r>
    </w:p>
    <w:p w14:paraId="06216A81" w14:textId="77777777" w:rsidR="009360FE" w:rsidRDefault="009360FE" w:rsidP="001A1E37">
      <w:pPr>
        <w:pStyle w:val="BulletedList2"/>
      </w:pPr>
      <w:r>
        <w:lastRenderedPageBreak/>
        <w:t>The letters that are superscripted in the table column headers need to be superscripted in the legend in the figure.</w:t>
      </w:r>
    </w:p>
    <w:p w14:paraId="4AFF79B4" w14:textId="77777777" w:rsidR="00856FC9" w:rsidRDefault="00856FC9" w:rsidP="001A1E37">
      <w:pPr>
        <w:pStyle w:val="BulletedList2"/>
      </w:pPr>
      <w:r>
        <w:t>Change the column heading “aged 65 or older” to “ages 65 and older.”</w:t>
      </w:r>
    </w:p>
    <w:p w14:paraId="45ECD9FD" w14:textId="77777777" w:rsidR="00856FC9" w:rsidRPr="00A100F7" w:rsidRDefault="00856FC9" w:rsidP="001A1E37">
      <w:pPr>
        <w:pStyle w:val="BulletedList2"/>
      </w:pPr>
      <w:r>
        <w:t>In the notes, lowercase “separate” in this phrase: “</w:t>
      </w:r>
      <w:r>
        <w:rPr>
          <w:i/>
          <w:iCs/>
          <w:color w:val="000000"/>
        </w:rPr>
        <w:t>service through Medicaid or Separate CHIP”</w:t>
      </w:r>
    </w:p>
    <w:p w14:paraId="2A739275" w14:textId="77777777" w:rsidR="00856FC9" w:rsidRDefault="00856FC9" w:rsidP="00856FC9">
      <w:pPr>
        <w:pStyle w:val="BulletedList"/>
      </w:pPr>
      <w:r>
        <w:t>8.E2-2</w:t>
      </w:r>
    </w:p>
    <w:p w14:paraId="2EC65A49" w14:textId="77777777" w:rsidR="009360FE" w:rsidRDefault="009360FE" w:rsidP="001A1E37">
      <w:pPr>
        <w:pStyle w:val="BulletedList2"/>
      </w:pPr>
      <w:r>
        <w:t>The letters that are superscripted in the table column headers need to be superscripted in the legend in the figure.</w:t>
      </w:r>
    </w:p>
    <w:p w14:paraId="0A827CD0" w14:textId="77777777" w:rsidR="00856FC9" w:rsidRDefault="00856FC9" w:rsidP="001A1E37">
      <w:pPr>
        <w:pStyle w:val="BulletedList2"/>
      </w:pPr>
      <w:r>
        <w:t>Change the column heading “aged 65 or older” to “ages 65 and older.”</w:t>
      </w:r>
    </w:p>
    <w:p w14:paraId="4AFAE651" w14:textId="77777777" w:rsidR="00856FC9" w:rsidRPr="00A100F7" w:rsidRDefault="00856FC9" w:rsidP="001A1E37">
      <w:pPr>
        <w:pStyle w:val="BulletedList2"/>
      </w:pPr>
      <w:r>
        <w:t>In the notes, lowercase “separate” in this phrase: “</w:t>
      </w:r>
      <w:r>
        <w:rPr>
          <w:i/>
          <w:iCs/>
          <w:color w:val="000000"/>
        </w:rPr>
        <w:t>service through Medicaid or Separate CHIP”</w:t>
      </w:r>
    </w:p>
    <w:p w14:paraId="16629874" w14:textId="77777777" w:rsidR="00856FC9" w:rsidRDefault="003F5AC6" w:rsidP="00856FC9">
      <w:pPr>
        <w:pStyle w:val="BulletedList"/>
      </w:pPr>
      <w:r>
        <w:t>9.B1</w:t>
      </w:r>
    </w:p>
    <w:p w14:paraId="5F7F6A9D" w14:textId="77777777" w:rsidR="003F5AC6" w:rsidRDefault="003F5AC6" w:rsidP="001A1E37">
      <w:pPr>
        <w:pStyle w:val="BulletedList2"/>
      </w:pPr>
      <w:r>
        <w:t>The letters that are superscripted in the table column headers need to be superscripted in the legend in the figure.</w:t>
      </w:r>
    </w:p>
    <w:p w14:paraId="3629E606" w14:textId="77777777" w:rsidR="003F5AC6" w:rsidRDefault="003F5AC6" w:rsidP="00856FC9">
      <w:pPr>
        <w:pStyle w:val="BulletedList"/>
      </w:pPr>
      <w:r>
        <w:t>9.D1</w:t>
      </w:r>
    </w:p>
    <w:p w14:paraId="006A379F" w14:textId="77777777" w:rsidR="003F5AC6" w:rsidRDefault="003F5AC6" w:rsidP="001A1E37">
      <w:pPr>
        <w:pStyle w:val="BulletedList2"/>
      </w:pPr>
      <w:r>
        <w:t>The letters that are superscripted in the table column headers need to be superscripted in the legend in the figure.</w:t>
      </w:r>
    </w:p>
    <w:p w14:paraId="05E46E29" w14:textId="77777777" w:rsidR="003F5AC6" w:rsidRDefault="003F5AC6" w:rsidP="00856FC9">
      <w:pPr>
        <w:pStyle w:val="BulletedList"/>
      </w:pPr>
      <w:r>
        <w:t>IV.B1-0</w:t>
      </w:r>
    </w:p>
    <w:p w14:paraId="2762D27F" w14:textId="77777777" w:rsidR="00F61E53" w:rsidRDefault="00F61E53" w:rsidP="001A1E37">
      <w:pPr>
        <w:pStyle w:val="BulletedList2"/>
      </w:pPr>
      <w:r>
        <w:t>In the title, replace the hyphen in the date range with an en dash.</w:t>
      </w:r>
    </w:p>
    <w:p w14:paraId="15320892" w14:textId="77777777" w:rsidR="003F5AC6" w:rsidRDefault="003F5AC6" w:rsidP="001A1E37">
      <w:pPr>
        <w:pStyle w:val="BulletedList2"/>
      </w:pPr>
      <w:r>
        <w:t xml:space="preserve">Footnotes b and c are cut off. </w:t>
      </w:r>
      <w:r w:rsidR="00734600" w:rsidRPr="00734600">
        <w:rPr>
          <w:color w:val="0070C0"/>
        </w:rPr>
        <w:t>See table IV.B4-0 for the correction</w:t>
      </w:r>
      <w:r w:rsidR="00734600">
        <w:t xml:space="preserve">. </w:t>
      </w:r>
    </w:p>
    <w:p w14:paraId="3B7F8698" w14:textId="77777777" w:rsidR="00F61E53" w:rsidRDefault="00F61E53" w:rsidP="00F61E53">
      <w:pPr>
        <w:pStyle w:val="BulletedList"/>
      </w:pPr>
      <w:r>
        <w:t>IV.B1-1</w:t>
      </w:r>
    </w:p>
    <w:p w14:paraId="265B443C" w14:textId="77777777" w:rsidR="00F61E53" w:rsidRDefault="00F61E53" w:rsidP="001A1E37">
      <w:pPr>
        <w:pStyle w:val="BulletedList2"/>
      </w:pPr>
      <w:r>
        <w:t>In the title, replace the hyphen in the date range with an en dash.</w:t>
      </w:r>
    </w:p>
    <w:p w14:paraId="165566D9" w14:textId="77777777" w:rsidR="00F61E53" w:rsidRDefault="00F61E53" w:rsidP="001A1E37">
      <w:pPr>
        <w:pStyle w:val="BulletedList2"/>
      </w:pPr>
      <w:r>
        <w:t xml:space="preserve">Footnotes b and c are cut off. </w:t>
      </w:r>
    </w:p>
    <w:p w14:paraId="65575D62" w14:textId="77777777" w:rsidR="00F61E53" w:rsidRDefault="00F61E53" w:rsidP="00F61E53">
      <w:pPr>
        <w:pStyle w:val="BulletedList"/>
      </w:pPr>
      <w:r>
        <w:t>IV.B1-2</w:t>
      </w:r>
    </w:p>
    <w:p w14:paraId="63A66E89" w14:textId="77777777" w:rsidR="00F61E53" w:rsidRDefault="00F61E53" w:rsidP="001A1E37">
      <w:pPr>
        <w:pStyle w:val="BulletedList2"/>
      </w:pPr>
      <w:r>
        <w:t>In the title, replace the hyphen in the date range with an en dash.</w:t>
      </w:r>
    </w:p>
    <w:p w14:paraId="02EB7A3B" w14:textId="77777777" w:rsidR="00F61E53" w:rsidRDefault="00F61E53" w:rsidP="001A1E37">
      <w:pPr>
        <w:pStyle w:val="BulletedList2"/>
      </w:pPr>
      <w:r>
        <w:t xml:space="preserve">Footnotes b and c are cut off. </w:t>
      </w:r>
    </w:p>
    <w:p w14:paraId="1EBCD199" w14:textId="77777777" w:rsidR="00F61E53" w:rsidRDefault="00F61E53" w:rsidP="00F61E53">
      <w:pPr>
        <w:pStyle w:val="BulletedList"/>
      </w:pPr>
      <w:r>
        <w:t>IV.B1-3</w:t>
      </w:r>
    </w:p>
    <w:p w14:paraId="4CC19BD9" w14:textId="77777777" w:rsidR="00F61E53" w:rsidRDefault="00F61E53" w:rsidP="001A1E37">
      <w:pPr>
        <w:pStyle w:val="BulletedList2"/>
      </w:pPr>
      <w:r>
        <w:t>In the title, replace the hyphen in the date range with an en dash.</w:t>
      </w:r>
    </w:p>
    <w:p w14:paraId="3A84A654" w14:textId="77777777" w:rsidR="00F61E53" w:rsidRDefault="00F61E53" w:rsidP="001A1E37">
      <w:pPr>
        <w:pStyle w:val="BulletedList2"/>
      </w:pPr>
      <w:r>
        <w:t xml:space="preserve">Footnotes b and c are cut off. </w:t>
      </w:r>
    </w:p>
    <w:p w14:paraId="0DEDBDD5" w14:textId="77777777" w:rsidR="00F61E53" w:rsidRDefault="00F61E53" w:rsidP="00856FC9">
      <w:pPr>
        <w:pStyle w:val="BulletedList"/>
      </w:pPr>
      <w:r>
        <w:t>IV.B2-0</w:t>
      </w:r>
    </w:p>
    <w:p w14:paraId="74985BA2" w14:textId="77777777" w:rsidR="00F61E53" w:rsidRDefault="00F61E53" w:rsidP="001A1E37">
      <w:pPr>
        <w:pStyle w:val="BulletedList2"/>
      </w:pPr>
      <w:r>
        <w:t>In the title, replace the hyphen in the date range with an en dash, and lowercase “as.”</w:t>
      </w:r>
    </w:p>
    <w:p w14:paraId="14004C17" w14:textId="77777777" w:rsidR="00F61E53" w:rsidRDefault="00F61E53" w:rsidP="001A1E37">
      <w:pPr>
        <w:pStyle w:val="BulletedList2"/>
      </w:pPr>
      <w:r>
        <w:t>In the column headings, lowercase “reimbursements.”</w:t>
      </w:r>
    </w:p>
    <w:p w14:paraId="6A73DA1B" w14:textId="77777777" w:rsidR="00F61E53" w:rsidRDefault="00F61E53" w:rsidP="00F61E53">
      <w:pPr>
        <w:pStyle w:val="BulletedList"/>
      </w:pPr>
      <w:r>
        <w:t>IV.B2-1</w:t>
      </w:r>
    </w:p>
    <w:p w14:paraId="79833025" w14:textId="77777777" w:rsidR="00F61E53" w:rsidRDefault="00F61E53" w:rsidP="001A1E37">
      <w:pPr>
        <w:pStyle w:val="BulletedList2"/>
      </w:pPr>
      <w:r>
        <w:lastRenderedPageBreak/>
        <w:t>In the title, replace the hyphen in the date range with an en dash, and lowercase “as.”</w:t>
      </w:r>
    </w:p>
    <w:p w14:paraId="38DB02B0" w14:textId="77777777" w:rsidR="00F61E53" w:rsidRDefault="00F61E53" w:rsidP="001A1E37">
      <w:pPr>
        <w:pStyle w:val="BulletedList2"/>
      </w:pPr>
      <w:r>
        <w:t>In the column headings, lowercase “reimbursements.”</w:t>
      </w:r>
    </w:p>
    <w:p w14:paraId="4502EE88" w14:textId="77777777" w:rsidR="00F61E53" w:rsidRDefault="00F61E53" w:rsidP="00F61E53">
      <w:pPr>
        <w:pStyle w:val="BulletedList"/>
      </w:pPr>
      <w:r>
        <w:t>IV.B2-2</w:t>
      </w:r>
    </w:p>
    <w:p w14:paraId="1C85B405" w14:textId="77777777" w:rsidR="00F61E53" w:rsidRDefault="00F61E53" w:rsidP="001A1E37">
      <w:pPr>
        <w:pStyle w:val="BulletedList2"/>
      </w:pPr>
      <w:r>
        <w:t>In the title, replace the hyphen in the date range with an en dash, and lowercase “as.”</w:t>
      </w:r>
    </w:p>
    <w:p w14:paraId="5057EAC6" w14:textId="77777777" w:rsidR="00F61E53" w:rsidRDefault="00F61E53" w:rsidP="001A1E37">
      <w:pPr>
        <w:pStyle w:val="BulletedList2"/>
      </w:pPr>
      <w:r>
        <w:t>In the column headings, lowercase “reimbursements.”</w:t>
      </w:r>
    </w:p>
    <w:p w14:paraId="57D6884B" w14:textId="77777777" w:rsidR="00F94A48" w:rsidRDefault="00F94A48" w:rsidP="00F94A48">
      <w:pPr>
        <w:pStyle w:val="BulletedList"/>
      </w:pPr>
      <w:r>
        <w:t>IV.B2-3</w:t>
      </w:r>
    </w:p>
    <w:p w14:paraId="5C378155" w14:textId="77777777" w:rsidR="00F94A48" w:rsidRDefault="00F94A48" w:rsidP="001A1E37">
      <w:pPr>
        <w:pStyle w:val="BulletedList2"/>
      </w:pPr>
      <w:r>
        <w:t>In the title, replace the hyphen in the date range with an en dash, and lowercase “as.”</w:t>
      </w:r>
    </w:p>
    <w:p w14:paraId="58697CC8" w14:textId="77777777" w:rsidR="00F94A48" w:rsidRDefault="00F94A48" w:rsidP="001A1E37">
      <w:pPr>
        <w:pStyle w:val="BulletedList2"/>
      </w:pPr>
      <w:r>
        <w:t>In the column headings, lowercase “reimbursements.”</w:t>
      </w:r>
    </w:p>
    <w:p w14:paraId="61E4FBDE" w14:textId="77777777" w:rsidR="00F61E53" w:rsidRDefault="00F94A48" w:rsidP="00856FC9">
      <w:pPr>
        <w:pStyle w:val="BulletedList"/>
      </w:pPr>
      <w:r>
        <w:t>IV.B3-0</w:t>
      </w:r>
    </w:p>
    <w:p w14:paraId="289F4D1D" w14:textId="77777777" w:rsidR="00F94A48" w:rsidRDefault="00F94A48" w:rsidP="001A1E37">
      <w:pPr>
        <w:pStyle w:val="BulletedList2"/>
      </w:pPr>
      <w:r>
        <w:t>The freestanding letter in the title needs to be superscripted.</w:t>
      </w:r>
    </w:p>
    <w:p w14:paraId="025E26BC" w14:textId="77777777" w:rsidR="00F94A48" w:rsidRDefault="00F94A48" w:rsidP="001A1E37">
      <w:pPr>
        <w:pStyle w:val="BulletedList2"/>
      </w:pPr>
      <w:r>
        <w:t>In the title, replace the hyphen in the date range with an en dash.</w:t>
      </w:r>
    </w:p>
    <w:p w14:paraId="71009B90" w14:textId="77777777" w:rsidR="00F94A48" w:rsidRDefault="00F94A48" w:rsidP="00F94A48">
      <w:pPr>
        <w:pStyle w:val="BulletedList"/>
      </w:pPr>
      <w:r>
        <w:t>IV.B3-1</w:t>
      </w:r>
    </w:p>
    <w:p w14:paraId="3F5CD608" w14:textId="77777777" w:rsidR="00F94A48" w:rsidRDefault="00F94A48" w:rsidP="001A1E37">
      <w:pPr>
        <w:pStyle w:val="BulletedList2"/>
      </w:pPr>
      <w:r>
        <w:t>The freestanding letter in the title needs to be superscripted.</w:t>
      </w:r>
    </w:p>
    <w:p w14:paraId="678BBEE8" w14:textId="77777777" w:rsidR="00F94A48" w:rsidRDefault="00F94A48" w:rsidP="001A1E37">
      <w:pPr>
        <w:pStyle w:val="BulletedList2"/>
      </w:pPr>
      <w:r>
        <w:t>In the title, replace the hyphen in the date range with an en dash.</w:t>
      </w:r>
    </w:p>
    <w:p w14:paraId="7727A77D" w14:textId="77777777" w:rsidR="0099505B" w:rsidRDefault="0099505B" w:rsidP="0099505B">
      <w:pPr>
        <w:pStyle w:val="BulletedList"/>
      </w:pPr>
      <w:r>
        <w:t>IV.B3-2</w:t>
      </w:r>
    </w:p>
    <w:p w14:paraId="4751651D" w14:textId="77777777" w:rsidR="0099505B" w:rsidRDefault="0099505B" w:rsidP="001A1E37">
      <w:pPr>
        <w:pStyle w:val="BulletedList2"/>
      </w:pPr>
      <w:r>
        <w:t>The freestanding letter in the title needs to be superscripted.</w:t>
      </w:r>
    </w:p>
    <w:p w14:paraId="18A0E95F" w14:textId="77777777" w:rsidR="0099505B" w:rsidRDefault="0099505B" w:rsidP="001A1E37">
      <w:pPr>
        <w:pStyle w:val="BulletedList2"/>
      </w:pPr>
      <w:r>
        <w:t>In the title, replace the hyphen in the date range with an en dash.</w:t>
      </w:r>
    </w:p>
    <w:p w14:paraId="7025A133" w14:textId="77777777" w:rsidR="0099505B" w:rsidRDefault="0099505B" w:rsidP="0099505B">
      <w:pPr>
        <w:pStyle w:val="BulletedList"/>
      </w:pPr>
      <w:r>
        <w:t>IV.B3-3</w:t>
      </w:r>
    </w:p>
    <w:p w14:paraId="6EA60A80" w14:textId="77777777" w:rsidR="0099505B" w:rsidRDefault="0099505B" w:rsidP="001A1E37">
      <w:pPr>
        <w:pStyle w:val="BulletedList2"/>
      </w:pPr>
      <w:r>
        <w:t>The freestanding letter in the title needs to be superscripted.</w:t>
      </w:r>
    </w:p>
    <w:p w14:paraId="72EDBCC5" w14:textId="77777777" w:rsidR="0099505B" w:rsidRDefault="0099505B" w:rsidP="001A1E37">
      <w:pPr>
        <w:pStyle w:val="BulletedList2"/>
      </w:pPr>
      <w:r>
        <w:t>In the title, replace the hyphen in the date range with an en dash.</w:t>
      </w:r>
    </w:p>
    <w:p w14:paraId="256FBD8A" w14:textId="77777777" w:rsidR="00F94A48" w:rsidRDefault="00734600" w:rsidP="00856FC9">
      <w:pPr>
        <w:pStyle w:val="BulletedList"/>
      </w:pPr>
      <w:r>
        <w:t>IV.B4-0</w:t>
      </w:r>
    </w:p>
    <w:p w14:paraId="4AC7273B" w14:textId="77777777" w:rsidR="00734600" w:rsidRDefault="00734600" w:rsidP="001A1E37">
      <w:pPr>
        <w:pStyle w:val="BulletedList2"/>
      </w:pPr>
      <w:r>
        <w:t>In the title, replace the hyphen in the date range with an en dash.</w:t>
      </w:r>
    </w:p>
    <w:p w14:paraId="5538E2F1" w14:textId="77777777" w:rsidR="00734600" w:rsidRDefault="002E7DEB" w:rsidP="00856FC9">
      <w:pPr>
        <w:pStyle w:val="BulletedList"/>
      </w:pPr>
      <w:r>
        <w:t>IV.B4-1</w:t>
      </w:r>
    </w:p>
    <w:p w14:paraId="02670F98" w14:textId="77777777" w:rsidR="002E7DEB" w:rsidRDefault="002E7DEB" w:rsidP="001A1E37">
      <w:pPr>
        <w:pStyle w:val="BulletedList2"/>
      </w:pPr>
      <w:r>
        <w:t>In the title, replace the hyphen in the date range with an en dash.</w:t>
      </w:r>
    </w:p>
    <w:p w14:paraId="46CDFE1B" w14:textId="77777777" w:rsidR="002E7DEB" w:rsidRDefault="002E7DEB" w:rsidP="00856FC9">
      <w:pPr>
        <w:pStyle w:val="BulletedList"/>
      </w:pPr>
      <w:r>
        <w:t>V.A1-0</w:t>
      </w:r>
    </w:p>
    <w:p w14:paraId="679A1B04" w14:textId="77777777" w:rsidR="002E7DEB" w:rsidRDefault="002E7DEB" w:rsidP="001A1E37">
      <w:pPr>
        <w:pStyle w:val="BulletedList2"/>
      </w:pPr>
      <w:r>
        <w:t>The freestanding letter in the title needs to be superscripted.</w:t>
      </w:r>
    </w:p>
    <w:p w14:paraId="1E0B44B1" w14:textId="77777777" w:rsidR="002E7DEB" w:rsidRDefault="002E7DEB" w:rsidP="001A1E37">
      <w:pPr>
        <w:pStyle w:val="BulletedList2"/>
      </w:pPr>
      <w:r>
        <w:t>In the title, replace the hyphen in the date range with an en dash.</w:t>
      </w:r>
    </w:p>
    <w:p w14:paraId="315704C8" w14:textId="77777777" w:rsidR="008B149C" w:rsidRDefault="008B149C" w:rsidP="001A1E37">
      <w:pPr>
        <w:pStyle w:val="BulletedList2"/>
      </w:pPr>
      <w:r>
        <w:t>The data in cells with superscripted footnote callouts need commas.</w:t>
      </w:r>
    </w:p>
    <w:p w14:paraId="725F3542" w14:textId="77777777" w:rsidR="008B149C" w:rsidRDefault="008B149C" w:rsidP="008B149C">
      <w:pPr>
        <w:pStyle w:val="BulletedList"/>
      </w:pPr>
      <w:r>
        <w:t>V.A1-1</w:t>
      </w:r>
    </w:p>
    <w:p w14:paraId="498B258E" w14:textId="77777777" w:rsidR="008B149C" w:rsidRDefault="008B149C" w:rsidP="001A1E37">
      <w:pPr>
        <w:pStyle w:val="BulletedList2"/>
      </w:pPr>
      <w:r>
        <w:lastRenderedPageBreak/>
        <w:t>The freestanding letter in the title needs to be superscripted.</w:t>
      </w:r>
    </w:p>
    <w:p w14:paraId="7A2C86BC" w14:textId="77777777" w:rsidR="008B149C" w:rsidRDefault="008B149C" w:rsidP="001A1E37">
      <w:pPr>
        <w:pStyle w:val="BulletedList2"/>
      </w:pPr>
      <w:r>
        <w:t>In the title, replace the hyphen in the date range with an en dash.</w:t>
      </w:r>
    </w:p>
    <w:p w14:paraId="1939C572" w14:textId="77777777" w:rsidR="008B149C" w:rsidRDefault="008B149C" w:rsidP="001A1E37">
      <w:pPr>
        <w:pStyle w:val="BulletedList2"/>
      </w:pPr>
      <w:r>
        <w:t>There’s a footnote d and a footnote e, but I don’t see a callout for them in the table or figure.</w:t>
      </w:r>
    </w:p>
    <w:p w14:paraId="585876A9" w14:textId="77777777" w:rsidR="008B149C" w:rsidRDefault="008B149C" w:rsidP="008B149C">
      <w:pPr>
        <w:pStyle w:val="BulletedList"/>
      </w:pPr>
      <w:r>
        <w:t>V.A1-2</w:t>
      </w:r>
    </w:p>
    <w:p w14:paraId="54CD1FD6" w14:textId="77777777" w:rsidR="008B149C" w:rsidRDefault="008B149C" w:rsidP="001A1E37">
      <w:pPr>
        <w:pStyle w:val="BulletedList2"/>
      </w:pPr>
      <w:r>
        <w:t>The freestanding letter in the title needs to be superscripted.</w:t>
      </w:r>
    </w:p>
    <w:p w14:paraId="5C4B4AE7" w14:textId="77777777" w:rsidR="008B149C" w:rsidRDefault="008B149C" w:rsidP="001A1E37">
      <w:pPr>
        <w:pStyle w:val="BulletedList2"/>
      </w:pPr>
      <w:r>
        <w:t>In the title, replace the hyphen in the date range with an en dash.</w:t>
      </w:r>
    </w:p>
    <w:p w14:paraId="4F856AEA" w14:textId="77777777" w:rsidR="008B149C" w:rsidRDefault="008B149C" w:rsidP="001A1E37">
      <w:pPr>
        <w:pStyle w:val="BulletedList2"/>
      </w:pPr>
      <w:r>
        <w:t>There’s a footnote d and a footnote e, but I don’t see a callout for them in the table or figure.</w:t>
      </w:r>
    </w:p>
    <w:p w14:paraId="4C637B88" w14:textId="77777777" w:rsidR="00A308F3" w:rsidRDefault="00A308F3" w:rsidP="00A308F3">
      <w:pPr>
        <w:pStyle w:val="BulletedList"/>
      </w:pPr>
      <w:r>
        <w:t>V.A1-3</w:t>
      </w:r>
    </w:p>
    <w:p w14:paraId="1F86F929" w14:textId="77777777" w:rsidR="00A308F3" w:rsidRDefault="00A308F3" w:rsidP="001A1E37">
      <w:pPr>
        <w:pStyle w:val="BulletedList2"/>
      </w:pPr>
      <w:r>
        <w:t>The freestanding letter in the title needs to be superscripted.</w:t>
      </w:r>
    </w:p>
    <w:p w14:paraId="18114AD3" w14:textId="77777777" w:rsidR="00A308F3" w:rsidRDefault="00A308F3" w:rsidP="001A1E37">
      <w:pPr>
        <w:pStyle w:val="BulletedList2"/>
      </w:pPr>
      <w:r>
        <w:t>In the title, replace the hyphen in the date range with an en dash.</w:t>
      </w:r>
    </w:p>
    <w:p w14:paraId="6A704B94" w14:textId="77777777" w:rsidR="00A308F3" w:rsidRDefault="00A308F3" w:rsidP="001A1E37">
      <w:pPr>
        <w:pStyle w:val="BulletedList2"/>
      </w:pPr>
      <w:r>
        <w:t>There’s a footnote d and a footnote e, but I don’t see a callout for them in the table or figure.</w:t>
      </w:r>
    </w:p>
    <w:p w14:paraId="71105F2E" w14:textId="77777777" w:rsidR="002E7DEB" w:rsidRDefault="00791AC3" w:rsidP="00856FC9">
      <w:pPr>
        <w:pStyle w:val="BulletedList"/>
      </w:pPr>
      <w:r>
        <w:t>V.A2-0</w:t>
      </w:r>
    </w:p>
    <w:p w14:paraId="1C204F90" w14:textId="77777777" w:rsidR="00791AC3" w:rsidRDefault="00791AC3" w:rsidP="001A1E37">
      <w:pPr>
        <w:pStyle w:val="BulletedList2"/>
      </w:pPr>
      <w:r>
        <w:t>The freestanding letter in the title needs to be superscripted.</w:t>
      </w:r>
    </w:p>
    <w:p w14:paraId="1E9917DD" w14:textId="77777777" w:rsidR="00791AC3" w:rsidRDefault="00791AC3" w:rsidP="001A1E37">
      <w:pPr>
        <w:pStyle w:val="BulletedList2"/>
      </w:pPr>
      <w:r>
        <w:t>In the title, replace the hyphen in the date range with an en dash.</w:t>
      </w:r>
    </w:p>
    <w:p w14:paraId="723536E0" w14:textId="77777777" w:rsidR="00E87FB9" w:rsidRDefault="00E87FB9" w:rsidP="00E87FB9">
      <w:pPr>
        <w:pStyle w:val="BulletedList"/>
      </w:pPr>
      <w:r>
        <w:t>V.A2-1</w:t>
      </w:r>
    </w:p>
    <w:p w14:paraId="7E87150D" w14:textId="77777777" w:rsidR="00E87FB9" w:rsidRDefault="00E87FB9" w:rsidP="001A1E37">
      <w:pPr>
        <w:pStyle w:val="BulletedList2"/>
      </w:pPr>
      <w:r>
        <w:t>The freestanding letter in the title needs to be superscripted.</w:t>
      </w:r>
    </w:p>
    <w:p w14:paraId="1F3F804C" w14:textId="77777777" w:rsidR="00E87FB9" w:rsidRDefault="00E87FB9" w:rsidP="001A1E37">
      <w:pPr>
        <w:pStyle w:val="BulletedList2"/>
      </w:pPr>
      <w:r>
        <w:t>In the title, replace the hyphen in the date range with an en dash.</w:t>
      </w:r>
    </w:p>
    <w:p w14:paraId="62299EBA" w14:textId="77777777" w:rsidR="00E87FB9" w:rsidRDefault="00E87FB9" w:rsidP="00E87FB9">
      <w:pPr>
        <w:pStyle w:val="BulletedList"/>
      </w:pPr>
      <w:r>
        <w:t>V.A2-2</w:t>
      </w:r>
    </w:p>
    <w:p w14:paraId="71BB2B78" w14:textId="77777777" w:rsidR="00E87FB9" w:rsidRDefault="00E87FB9" w:rsidP="001A1E37">
      <w:pPr>
        <w:pStyle w:val="BulletedList2"/>
      </w:pPr>
      <w:r>
        <w:t>The freestanding letter in the title needs to be superscripted.</w:t>
      </w:r>
    </w:p>
    <w:p w14:paraId="347F9BFF" w14:textId="77777777" w:rsidR="00E87FB9" w:rsidRDefault="00E87FB9" w:rsidP="001A1E37">
      <w:pPr>
        <w:pStyle w:val="BulletedList2"/>
      </w:pPr>
      <w:r>
        <w:t>In the title, replace the hyphen in the date range with an en dash.</w:t>
      </w:r>
    </w:p>
    <w:p w14:paraId="1E9053CA" w14:textId="77777777" w:rsidR="00E87FB9" w:rsidRDefault="00E87FB9" w:rsidP="00E87FB9">
      <w:pPr>
        <w:pStyle w:val="BulletedList"/>
      </w:pPr>
      <w:r>
        <w:t>V.A2-3</w:t>
      </w:r>
    </w:p>
    <w:p w14:paraId="21EB312B" w14:textId="77777777" w:rsidR="00E87FB9" w:rsidRDefault="00E87FB9" w:rsidP="001A1E37">
      <w:pPr>
        <w:pStyle w:val="BulletedList2"/>
      </w:pPr>
      <w:r>
        <w:t>The freestanding letter in the title needs to be superscripted.</w:t>
      </w:r>
    </w:p>
    <w:p w14:paraId="56CA0EB8" w14:textId="77777777" w:rsidR="00E87FB9" w:rsidRDefault="00E87FB9" w:rsidP="001A1E37">
      <w:pPr>
        <w:pStyle w:val="BulletedList2"/>
      </w:pPr>
      <w:r>
        <w:t>In the title, replace the hyphen in the date range with an en dash.</w:t>
      </w:r>
    </w:p>
    <w:p w14:paraId="20A3895B" w14:textId="77777777" w:rsidR="00791AC3" w:rsidRDefault="0090215E" w:rsidP="00856FC9">
      <w:pPr>
        <w:pStyle w:val="BulletedList"/>
      </w:pPr>
      <w:r>
        <w:t>V.A3-0</w:t>
      </w:r>
    </w:p>
    <w:p w14:paraId="3CD919BD" w14:textId="77777777" w:rsidR="0090215E" w:rsidRDefault="0090215E" w:rsidP="00A713A8">
      <w:pPr>
        <w:pStyle w:val="BulletedList2"/>
      </w:pPr>
      <w:r>
        <w:t>The freestanding letter in the title needs to be superscripted.</w:t>
      </w:r>
    </w:p>
    <w:p w14:paraId="6FBD2B8B" w14:textId="77777777" w:rsidR="0090215E" w:rsidRDefault="0090215E" w:rsidP="00A713A8">
      <w:pPr>
        <w:pStyle w:val="BulletedList2"/>
      </w:pPr>
      <w:r>
        <w:t>In the title and in the third column heading, replace the hyphen in the date range with an en dash.</w:t>
      </w:r>
    </w:p>
    <w:p w14:paraId="473C6310" w14:textId="77777777" w:rsidR="0090215E" w:rsidRDefault="0090215E" w:rsidP="00A713A8">
      <w:pPr>
        <w:pStyle w:val="BulletedList2"/>
      </w:pPr>
      <w:r>
        <w:t>In the fourth column heading, change “over” to “older.”</w:t>
      </w:r>
    </w:p>
    <w:p w14:paraId="72B1487B" w14:textId="77777777" w:rsidR="0090215E" w:rsidRDefault="0090215E" w:rsidP="00A713A8">
      <w:pPr>
        <w:pStyle w:val="BulletedList2"/>
      </w:pPr>
      <w:r>
        <w:t>In footnotes a and b, change “and over” to “and older,” and change “ages 20-64” to “ages 20 to 64.”</w:t>
      </w:r>
    </w:p>
    <w:p w14:paraId="16369790" w14:textId="77777777" w:rsidR="0090215E" w:rsidRDefault="0090215E" w:rsidP="0090215E">
      <w:pPr>
        <w:pStyle w:val="BulletedList"/>
      </w:pPr>
      <w:r>
        <w:t>V.A3-1</w:t>
      </w:r>
    </w:p>
    <w:p w14:paraId="476132F9" w14:textId="77777777" w:rsidR="0090215E" w:rsidRDefault="0090215E" w:rsidP="00A713A8">
      <w:pPr>
        <w:pStyle w:val="BulletedList2"/>
      </w:pPr>
      <w:r>
        <w:t>The freestanding letter in the title needs to be superscripted.</w:t>
      </w:r>
    </w:p>
    <w:p w14:paraId="76ED551E" w14:textId="77777777" w:rsidR="0090215E" w:rsidRDefault="0090215E" w:rsidP="00A713A8">
      <w:pPr>
        <w:pStyle w:val="BulletedList2"/>
      </w:pPr>
      <w:r>
        <w:lastRenderedPageBreak/>
        <w:t>In the title and in the third column heading, replace the hyphen in the date range with an en dash.</w:t>
      </w:r>
    </w:p>
    <w:p w14:paraId="09E757DD" w14:textId="77777777" w:rsidR="0090215E" w:rsidRDefault="0090215E" w:rsidP="00A713A8">
      <w:pPr>
        <w:pStyle w:val="BulletedList2"/>
      </w:pPr>
      <w:r>
        <w:t>In the fourth column heading, change “over” to “older.”</w:t>
      </w:r>
    </w:p>
    <w:p w14:paraId="0B22656C" w14:textId="77777777" w:rsidR="0090215E" w:rsidRDefault="0090215E" w:rsidP="00A713A8">
      <w:pPr>
        <w:pStyle w:val="BulletedList2"/>
      </w:pPr>
      <w:r>
        <w:t>In footnotes a and b, change “and over” to “and older,” and change “ages 20-64” to “ages 20 to 64.”</w:t>
      </w:r>
    </w:p>
    <w:p w14:paraId="41999330" w14:textId="77777777" w:rsidR="0090215E" w:rsidRDefault="0090215E" w:rsidP="00856FC9">
      <w:pPr>
        <w:pStyle w:val="BulletedList"/>
      </w:pPr>
      <w:r>
        <w:t>V.A4</w:t>
      </w:r>
    </w:p>
    <w:p w14:paraId="3BB05FB2" w14:textId="77777777" w:rsidR="0090215E" w:rsidRDefault="0090215E" w:rsidP="00A713A8">
      <w:pPr>
        <w:pStyle w:val="BulletedList2"/>
      </w:pPr>
      <w:r>
        <w:t>“Calendar” and “year” should be in one cell.</w:t>
      </w:r>
    </w:p>
    <w:p w14:paraId="7853FF89" w14:textId="77777777" w:rsidR="0090215E" w:rsidRDefault="0090215E" w:rsidP="00A713A8">
      <w:pPr>
        <w:pStyle w:val="BulletedList2"/>
      </w:pPr>
      <w:r>
        <w:t>In footnote a, change “prior to” to “before.”</w:t>
      </w:r>
    </w:p>
    <w:p w14:paraId="497F1CBC" w14:textId="77777777" w:rsidR="0090215E" w:rsidRDefault="0090215E" w:rsidP="00856FC9">
      <w:pPr>
        <w:pStyle w:val="BulletedList"/>
      </w:pPr>
      <w:r>
        <w:t>V.B1-0</w:t>
      </w:r>
    </w:p>
    <w:p w14:paraId="2C7E3CC7" w14:textId="77777777" w:rsidR="0090215E" w:rsidRDefault="0090215E" w:rsidP="00A713A8">
      <w:pPr>
        <w:pStyle w:val="BulletedList2"/>
      </w:pPr>
      <w:r>
        <w:t>The freestanding letter in the title needs to be superscripted.</w:t>
      </w:r>
    </w:p>
    <w:p w14:paraId="01EE6807" w14:textId="77777777" w:rsidR="008C075B" w:rsidRDefault="008C075B" w:rsidP="00A713A8">
      <w:pPr>
        <w:pStyle w:val="BulletedList2"/>
      </w:pPr>
      <w:r>
        <w:t>In the title, replace the hyphen in the date range with an en dash.</w:t>
      </w:r>
    </w:p>
    <w:p w14:paraId="32197DD4" w14:textId="77777777" w:rsidR="0090215E" w:rsidRDefault="0090215E" w:rsidP="00A713A8">
      <w:pPr>
        <w:pStyle w:val="BulletedList2"/>
      </w:pPr>
      <w:r>
        <w:t>In the supra column heading, change the “--" to an em dash.</w:t>
      </w:r>
    </w:p>
    <w:p w14:paraId="16FD0B15" w14:textId="77777777" w:rsidR="0090215E" w:rsidRDefault="0090215E" w:rsidP="00A713A8">
      <w:pPr>
        <w:pStyle w:val="BulletedList2"/>
      </w:pPr>
      <w:r>
        <w:t>In the second column heading, lowercase “total” and delete the periods in “US.”</w:t>
      </w:r>
    </w:p>
    <w:p w14:paraId="049EDFAD" w14:textId="77777777" w:rsidR="008C075B" w:rsidRDefault="008C075B" w:rsidP="008C075B">
      <w:pPr>
        <w:pStyle w:val="BulletedList"/>
      </w:pPr>
      <w:r>
        <w:t>V.B1-1</w:t>
      </w:r>
    </w:p>
    <w:p w14:paraId="5DF7A86B" w14:textId="77777777" w:rsidR="008C075B" w:rsidRDefault="008C075B" w:rsidP="00A713A8">
      <w:pPr>
        <w:pStyle w:val="BulletedList2"/>
      </w:pPr>
      <w:r>
        <w:t>The freestanding letter in the title needs to be superscripted.</w:t>
      </w:r>
    </w:p>
    <w:p w14:paraId="0104F009" w14:textId="77777777" w:rsidR="008C075B" w:rsidRDefault="008C075B" w:rsidP="00A713A8">
      <w:pPr>
        <w:pStyle w:val="BulletedList2"/>
      </w:pPr>
      <w:r>
        <w:t>In the title, replace the hyphen in the date range with an en dash.</w:t>
      </w:r>
    </w:p>
    <w:p w14:paraId="3579309C" w14:textId="77777777" w:rsidR="008C075B" w:rsidRDefault="008C075B" w:rsidP="00A713A8">
      <w:pPr>
        <w:pStyle w:val="BulletedList2"/>
      </w:pPr>
      <w:r>
        <w:t>In the supra column heading, change the “--" to an em dash.</w:t>
      </w:r>
    </w:p>
    <w:p w14:paraId="054A9204" w14:textId="77777777" w:rsidR="008C075B" w:rsidRDefault="008C075B" w:rsidP="00A713A8">
      <w:pPr>
        <w:pStyle w:val="BulletedList2"/>
      </w:pPr>
      <w:r>
        <w:t>In the second column heading, lowercase “total” and delete the periods in “US.”</w:t>
      </w:r>
    </w:p>
    <w:p w14:paraId="18D04B05" w14:textId="77777777" w:rsidR="008C075B" w:rsidRDefault="008C075B" w:rsidP="008C075B">
      <w:pPr>
        <w:pStyle w:val="BulletedList"/>
      </w:pPr>
      <w:r>
        <w:t>V.B1-2</w:t>
      </w:r>
    </w:p>
    <w:p w14:paraId="09DAAEB3" w14:textId="77777777" w:rsidR="008C075B" w:rsidRDefault="008C075B" w:rsidP="00A713A8">
      <w:pPr>
        <w:pStyle w:val="BulletedList2"/>
      </w:pPr>
      <w:r>
        <w:t>The freestanding letter in the title needs to be superscripted.</w:t>
      </w:r>
    </w:p>
    <w:p w14:paraId="256CBF21" w14:textId="77777777" w:rsidR="008C075B" w:rsidRDefault="008C075B" w:rsidP="00A713A8">
      <w:pPr>
        <w:pStyle w:val="BulletedList2"/>
      </w:pPr>
      <w:r>
        <w:t>In the title, replace the hyphen in the date range with an en dash.</w:t>
      </w:r>
    </w:p>
    <w:p w14:paraId="57ED0E02" w14:textId="77777777" w:rsidR="008C075B" w:rsidRDefault="008C075B" w:rsidP="00A713A8">
      <w:pPr>
        <w:pStyle w:val="BulletedList2"/>
      </w:pPr>
      <w:r>
        <w:t>In the supra column heading, change the “--" to an em dash.</w:t>
      </w:r>
    </w:p>
    <w:p w14:paraId="3C3F4555" w14:textId="77777777" w:rsidR="008C075B" w:rsidRDefault="008C075B" w:rsidP="00A713A8">
      <w:pPr>
        <w:pStyle w:val="BulletedList2"/>
      </w:pPr>
      <w:r>
        <w:t>In the second column heading, lowercase “total” and delete the periods in “US.”</w:t>
      </w:r>
    </w:p>
    <w:p w14:paraId="6253A937" w14:textId="77777777" w:rsidR="008C075B" w:rsidRDefault="008C075B" w:rsidP="008C075B">
      <w:pPr>
        <w:pStyle w:val="BulletedList"/>
      </w:pPr>
      <w:r>
        <w:t>V.B1-3</w:t>
      </w:r>
    </w:p>
    <w:p w14:paraId="3E8F8CEE" w14:textId="77777777" w:rsidR="008C075B" w:rsidRDefault="008C075B" w:rsidP="00A713A8">
      <w:pPr>
        <w:pStyle w:val="BulletedList2"/>
      </w:pPr>
      <w:r>
        <w:t>The freestanding letter in the title needs to be superscripted.</w:t>
      </w:r>
    </w:p>
    <w:p w14:paraId="241E5A28" w14:textId="77777777" w:rsidR="008C075B" w:rsidRDefault="008C075B" w:rsidP="00A713A8">
      <w:pPr>
        <w:pStyle w:val="BulletedList2"/>
      </w:pPr>
      <w:r>
        <w:t>In the title, replace the hyphen in the date range with an en dash.</w:t>
      </w:r>
    </w:p>
    <w:p w14:paraId="3B758640" w14:textId="77777777" w:rsidR="008C075B" w:rsidRDefault="008C075B" w:rsidP="00A713A8">
      <w:pPr>
        <w:pStyle w:val="BulletedList2"/>
      </w:pPr>
      <w:r>
        <w:t>In the supra column heading, change the “--" to an em dash.</w:t>
      </w:r>
    </w:p>
    <w:p w14:paraId="26AC174C" w14:textId="77777777" w:rsidR="008C075B" w:rsidRDefault="008C075B" w:rsidP="00A713A8">
      <w:pPr>
        <w:pStyle w:val="BulletedList2"/>
      </w:pPr>
      <w:r>
        <w:t>In the second column heading, lowercase “total” and delete the periods in “US.”</w:t>
      </w:r>
    </w:p>
    <w:p w14:paraId="3306947A" w14:textId="77777777" w:rsidR="008C075B" w:rsidRDefault="008C075B" w:rsidP="008C075B">
      <w:pPr>
        <w:pStyle w:val="BulletedList"/>
      </w:pPr>
      <w:r>
        <w:t>V.B2-0</w:t>
      </w:r>
    </w:p>
    <w:p w14:paraId="1E7AEC4E" w14:textId="77777777" w:rsidR="008C075B" w:rsidRDefault="008C075B" w:rsidP="00A713A8">
      <w:pPr>
        <w:pStyle w:val="BulletedList2"/>
      </w:pPr>
      <w:r>
        <w:t>The freestanding letter in the title needs to be superscripted.</w:t>
      </w:r>
    </w:p>
    <w:p w14:paraId="6CC839F6" w14:textId="77777777" w:rsidR="008C075B" w:rsidRDefault="008C075B" w:rsidP="00A713A8">
      <w:pPr>
        <w:pStyle w:val="BulletedList2"/>
      </w:pPr>
      <w:r>
        <w:t>In the title, replace the hyphen in the date range with an en dash.</w:t>
      </w:r>
    </w:p>
    <w:p w14:paraId="58647319" w14:textId="77777777" w:rsidR="008C075B" w:rsidRDefault="008C075B" w:rsidP="00A713A8">
      <w:pPr>
        <w:pStyle w:val="BulletedList2"/>
      </w:pPr>
      <w:r>
        <w:t>In the supra column heading, change the “--" to an em dash.</w:t>
      </w:r>
    </w:p>
    <w:p w14:paraId="20A0731B" w14:textId="77777777" w:rsidR="008C075B" w:rsidRDefault="002E6D53" w:rsidP="00A713A8">
      <w:pPr>
        <w:pStyle w:val="BulletedList2"/>
      </w:pPr>
      <w:r>
        <w:t>In footnotes b and c, delete the periods in “US.”</w:t>
      </w:r>
    </w:p>
    <w:p w14:paraId="466C914C" w14:textId="77777777" w:rsidR="002E6D53" w:rsidRDefault="002E6D53" w:rsidP="002E6D53">
      <w:pPr>
        <w:pStyle w:val="BulletedList"/>
      </w:pPr>
      <w:r>
        <w:lastRenderedPageBreak/>
        <w:t>V.B2-1</w:t>
      </w:r>
    </w:p>
    <w:p w14:paraId="4E0EFD2E" w14:textId="77777777" w:rsidR="002E6D53" w:rsidRDefault="002E6D53" w:rsidP="00A713A8">
      <w:pPr>
        <w:pStyle w:val="BulletedList2"/>
      </w:pPr>
      <w:r>
        <w:t>The freestanding letter in the title needs to be superscripted.</w:t>
      </w:r>
    </w:p>
    <w:p w14:paraId="3013AF1E" w14:textId="77777777" w:rsidR="002E6D53" w:rsidRDefault="002E6D53" w:rsidP="00A713A8">
      <w:pPr>
        <w:pStyle w:val="BulletedList2"/>
      </w:pPr>
      <w:r>
        <w:t>In the title, replace the hyphen in the date range with an en dash.</w:t>
      </w:r>
    </w:p>
    <w:p w14:paraId="7E31F0D4" w14:textId="77777777" w:rsidR="002E6D53" w:rsidRDefault="002E6D53" w:rsidP="00A713A8">
      <w:pPr>
        <w:pStyle w:val="BulletedList2"/>
      </w:pPr>
      <w:r>
        <w:t>In the supra column heading, change the “--" to an em dash.</w:t>
      </w:r>
    </w:p>
    <w:p w14:paraId="5CF0FA89" w14:textId="77777777" w:rsidR="002E6D53" w:rsidRDefault="002E6D53" w:rsidP="00A713A8">
      <w:pPr>
        <w:pStyle w:val="BulletedList2"/>
      </w:pPr>
      <w:r>
        <w:t>In footnotes b and c, delete the periods in “US.”</w:t>
      </w:r>
    </w:p>
    <w:p w14:paraId="23C84DFC" w14:textId="77777777" w:rsidR="002E6D53" w:rsidRDefault="002E6D53" w:rsidP="002E6D53">
      <w:pPr>
        <w:pStyle w:val="BulletedList"/>
      </w:pPr>
      <w:r>
        <w:t>V.B2-2</w:t>
      </w:r>
    </w:p>
    <w:p w14:paraId="56648BD2" w14:textId="77777777" w:rsidR="002E6D53" w:rsidRDefault="002E6D53" w:rsidP="00A713A8">
      <w:pPr>
        <w:pStyle w:val="BulletedList2"/>
      </w:pPr>
      <w:r>
        <w:t>The freestanding letter in the title needs to be superscripted.</w:t>
      </w:r>
    </w:p>
    <w:p w14:paraId="6A54D7DF" w14:textId="77777777" w:rsidR="002E6D53" w:rsidRDefault="002E6D53" w:rsidP="00A713A8">
      <w:pPr>
        <w:pStyle w:val="BulletedList2"/>
      </w:pPr>
      <w:r>
        <w:t>In the title, replace the hyphen in the date range with an en dash.</w:t>
      </w:r>
    </w:p>
    <w:p w14:paraId="53EA6505" w14:textId="77777777" w:rsidR="002E6D53" w:rsidRDefault="002E6D53" w:rsidP="00A713A8">
      <w:pPr>
        <w:pStyle w:val="BulletedList2"/>
      </w:pPr>
      <w:r>
        <w:t>In the supra column heading, change the “--" to an em dash.</w:t>
      </w:r>
    </w:p>
    <w:p w14:paraId="623256F1" w14:textId="77777777" w:rsidR="008C075B" w:rsidRDefault="002E6D53" w:rsidP="00A713A8">
      <w:pPr>
        <w:pStyle w:val="BulletedList2"/>
      </w:pPr>
      <w:r>
        <w:t>In footnotes b and c, delete the periods in “US.”</w:t>
      </w:r>
    </w:p>
    <w:p w14:paraId="403E4B7E" w14:textId="77777777" w:rsidR="002E6D53" w:rsidRDefault="002E6D53" w:rsidP="002E6D53">
      <w:pPr>
        <w:pStyle w:val="BulletedList"/>
      </w:pPr>
      <w:r>
        <w:t>V.B2-3</w:t>
      </w:r>
    </w:p>
    <w:p w14:paraId="30E308DA" w14:textId="77777777" w:rsidR="002E6D53" w:rsidRDefault="002E6D53" w:rsidP="00A713A8">
      <w:pPr>
        <w:pStyle w:val="BulletedList2"/>
      </w:pPr>
      <w:r>
        <w:t>The freestanding letter in the title needs to be superscripted.</w:t>
      </w:r>
    </w:p>
    <w:p w14:paraId="10D75223" w14:textId="77777777" w:rsidR="002E6D53" w:rsidRDefault="002E6D53" w:rsidP="00A713A8">
      <w:pPr>
        <w:pStyle w:val="BulletedList2"/>
      </w:pPr>
      <w:r>
        <w:t>In the title, replace the hyphen in the date range with an en dash.</w:t>
      </w:r>
    </w:p>
    <w:p w14:paraId="2F76D25F" w14:textId="77777777" w:rsidR="002E6D53" w:rsidRDefault="002E6D53" w:rsidP="00A713A8">
      <w:pPr>
        <w:pStyle w:val="BulletedList2"/>
      </w:pPr>
      <w:r>
        <w:t>In the supra column heading, change the “--" to an em dash.</w:t>
      </w:r>
    </w:p>
    <w:p w14:paraId="7C714F30" w14:textId="77777777" w:rsidR="002E6D53" w:rsidRDefault="002E6D53" w:rsidP="00A713A8">
      <w:pPr>
        <w:pStyle w:val="BulletedList2"/>
      </w:pPr>
      <w:r>
        <w:t>In footnotes b and c, delete the periods in “US.”</w:t>
      </w:r>
    </w:p>
    <w:p w14:paraId="21F7EBFC" w14:textId="77777777" w:rsidR="002E6D53" w:rsidRDefault="002E6D53" w:rsidP="002E6D53">
      <w:pPr>
        <w:pStyle w:val="BulletedList"/>
      </w:pPr>
      <w:r>
        <w:t>V.C4-0</w:t>
      </w:r>
    </w:p>
    <w:p w14:paraId="3F24ECA7" w14:textId="77777777" w:rsidR="006B16D6" w:rsidRDefault="006B16D6" w:rsidP="00A713A8">
      <w:pPr>
        <w:pStyle w:val="BulletedList2"/>
      </w:pPr>
      <w:r>
        <w:t>The freestanding letter in the title needs to be superscripted.</w:t>
      </w:r>
    </w:p>
    <w:p w14:paraId="06978ECD" w14:textId="77777777" w:rsidR="006B16D6" w:rsidRDefault="006B16D6" w:rsidP="00A713A8">
      <w:pPr>
        <w:pStyle w:val="BulletedList2"/>
      </w:pPr>
      <w:r>
        <w:t>In the title, replace the hyphen in the date range with an en dash.</w:t>
      </w:r>
    </w:p>
    <w:p w14:paraId="7F4DF090" w14:textId="77777777" w:rsidR="006B16D6" w:rsidRDefault="006B16D6" w:rsidP="00A713A8">
      <w:pPr>
        <w:pStyle w:val="BulletedList2"/>
      </w:pPr>
      <w:r>
        <w:t>In the title, lowercase “with.”</w:t>
      </w:r>
    </w:p>
    <w:p w14:paraId="6C12B6F3" w14:textId="77777777" w:rsidR="006B16D6" w:rsidRDefault="006B16D6" w:rsidP="006B16D6">
      <w:pPr>
        <w:pStyle w:val="BulletedList"/>
      </w:pPr>
      <w:r>
        <w:t>V.C4-1</w:t>
      </w:r>
    </w:p>
    <w:p w14:paraId="2501852F" w14:textId="77777777" w:rsidR="006B16D6" w:rsidRDefault="006B16D6" w:rsidP="00A713A8">
      <w:pPr>
        <w:pStyle w:val="BulletedList2"/>
      </w:pPr>
      <w:r>
        <w:t>The freestanding letter in the title needs to be superscripted.</w:t>
      </w:r>
    </w:p>
    <w:p w14:paraId="465F2E1F" w14:textId="77777777" w:rsidR="006B16D6" w:rsidRDefault="006B16D6" w:rsidP="00A713A8">
      <w:pPr>
        <w:pStyle w:val="BulletedList2"/>
      </w:pPr>
      <w:r>
        <w:t>In the title, replace the hyphen in the date range with an en dash.</w:t>
      </w:r>
    </w:p>
    <w:p w14:paraId="4C793121" w14:textId="77777777" w:rsidR="006B16D6" w:rsidRDefault="006B16D6" w:rsidP="00A713A8">
      <w:pPr>
        <w:pStyle w:val="BulletedList2"/>
      </w:pPr>
      <w:r>
        <w:t>In the title, lowercase “with.”</w:t>
      </w:r>
    </w:p>
    <w:p w14:paraId="605E9EF8" w14:textId="77777777" w:rsidR="006B16D6" w:rsidRDefault="006B16D6" w:rsidP="006B16D6">
      <w:pPr>
        <w:pStyle w:val="BulletedList"/>
      </w:pPr>
      <w:r>
        <w:t>V.C4-2</w:t>
      </w:r>
    </w:p>
    <w:p w14:paraId="29058416" w14:textId="77777777" w:rsidR="006B16D6" w:rsidRDefault="006B16D6" w:rsidP="00A713A8">
      <w:pPr>
        <w:pStyle w:val="BulletedList2"/>
      </w:pPr>
      <w:r>
        <w:t>The freestanding letter in the title needs to be superscripted.</w:t>
      </w:r>
    </w:p>
    <w:p w14:paraId="53A8FA5C" w14:textId="77777777" w:rsidR="006B16D6" w:rsidRDefault="006B16D6" w:rsidP="00A713A8">
      <w:pPr>
        <w:pStyle w:val="BulletedList2"/>
      </w:pPr>
      <w:r>
        <w:t>In the title, replace the hyphen in the date range with an en dash.</w:t>
      </w:r>
    </w:p>
    <w:p w14:paraId="1499885F" w14:textId="77777777" w:rsidR="006B16D6" w:rsidRDefault="006B16D6" w:rsidP="00A713A8">
      <w:pPr>
        <w:pStyle w:val="BulletedList2"/>
      </w:pPr>
      <w:r>
        <w:t>In the title, lowercase “with.”</w:t>
      </w:r>
    </w:p>
    <w:p w14:paraId="61115C08" w14:textId="77777777" w:rsidR="006B16D6" w:rsidRDefault="006B16D6" w:rsidP="006B16D6">
      <w:pPr>
        <w:pStyle w:val="BulletedList"/>
      </w:pPr>
      <w:r>
        <w:t>V.C4-3</w:t>
      </w:r>
    </w:p>
    <w:p w14:paraId="72048F98" w14:textId="77777777" w:rsidR="006B16D6" w:rsidRDefault="006B16D6" w:rsidP="00A713A8">
      <w:pPr>
        <w:pStyle w:val="BulletedList2"/>
      </w:pPr>
      <w:r>
        <w:t>The freestanding letter in the title needs to be superscripted.</w:t>
      </w:r>
    </w:p>
    <w:p w14:paraId="3405C19D" w14:textId="77777777" w:rsidR="006B16D6" w:rsidRDefault="006B16D6" w:rsidP="00A713A8">
      <w:pPr>
        <w:pStyle w:val="BulletedList2"/>
      </w:pPr>
      <w:r>
        <w:t>In the title, replace the hyphen in the date range with an en dash.</w:t>
      </w:r>
    </w:p>
    <w:p w14:paraId="5BE18691" w14:textId="77777777" w:rsidR="006B16D6" w:rsidRDefault="006B16D6" w:rsidP="00A713A8">
      <w:pPr>
        <w:pStyle w:val="BulletedList2"/>
      </w:pPr>
      <w:r>
        <w:t>In the title, lowercase “with.”</w:t>
      </w:r>
    </w:p>
    <w:p w14:paraId="75F43D0B" w14:textId="77777777" w:rsidR="006B16D6" w:rsidRDefault="006B16D6" w:rsidP="002E6D53">
      <w:pPr>
        <w:pStyle w:val="BulletedList"/>
      </w:pPr>
      <w:r>
        <w:t>V.C5-0</w:t>
      </w:r>
    </w:p>
    <w:p w14:paraId="35D6BD11" w14:textId="77777777" w:rsidR="006B16D6" w:rsidRDefault="006B16D6" w:rsidP="00A713A8">
      <w:pPr>
        <w:pStyle w:val="BulletedList2"/>
      </w:pPr>
      <w:r>
        <w:lastRenderedPageBreak/>
        <w:t>In the title, replace the hyphen in the date range with an en dash.</w:t>
      </w:r>
    </w:p>
    <w:p w14:paraId="0A200893" w14:textId="77777777" w:rsidR="006B16D6" w:rsidRDefault="006B16D6" w:rsidP="00A713A8">
      <w:pPr>
        <w:pStyle w:val="BulletedList2"/>
      </w:pPr>
      <w:r>
        <w:t>In the title, lowercase “with.”</w:t>
      </w:r>
    </w:p>
    <w:p w14:paraId="09F5A940" w14:textId="77777777" w:rsidR="006B16D6" w:rsidRDefault="006B16D6" w:rsidP="006B16D6">
      <w:pPr>
        <w:pStyle w:val="BulletedList"/>
      </w:pPr>
      <w:r>
        <w:t>V.C5-1</w:t>
      </w:r>
    </w:p>
    <w:p w14:paraId="306AB86B" w14:textId="77777777" w:rsidR="006B16D6" w:rsidRDefault="006B16D6" w:rsidP="00A713A8">
      <w:pPr>
        <w:pStyle w:val="BulletedList2"/>
      </w:pPr>
      <w:r>
        <w:t>In the title, replace the hyphen in the date range with an en dash.</w:t>
      </w:r>
    </w:p>
    <w:p w14:paraId="0931B53E" w14:textId="77777777" w:rsidR="006B16D6" w:rsidRDefault="006B16D6" w:rsidP="00A713A8">
      <w:pPr>
        <w:pStyle w:val="BulletedList2"/>
      </w:pPr>
      <w:r>
        <w:t>In the title, lowercase “with.”</w:t>
      </w:r>
    </w:p>
    <w:p w14:paraId="5302D33B" w14:textId="77777777" w:rsidR="006B16D6" w:rsidRDefault="006B16D6" w:rsidP="006B16D6">
      <w:pPr>
        <w:pStyle w:val="BulletedList"/>
      </w:pPr>
      <w:r>
        <w:t>V.C5-2</w:t>
      </w:r>
    </w:p>
    <w:p w14:paraId="2E6E51C1" w14:textId="77777777" w:rsidR="006B16D6" w:rsidRDefault="006B16D6" w:rsidP="00A713A8">
      <w:pPr>
        <w:pStyle w:val="BulletedList2"/>
      </w:pPr>
      <w:r>
        <w:t>In the title, replace the hyphen in the date range with an en dash.</w:t>
      </w:r>
    </w:p>
    <w:p w14:paraId="5943325A" w14:textId="77777777" w:rsidR="006B16D6" w:rsidRDefault="006B16D6" w:rsidP="00A713A8">
      <w:pPr>
        <w:pStyle w:val="BulletedList2"/>
      </w:pPr>
      <w:r>
        <w:t>In the title, lowercase “with.”</w:t>
      </w:r>
    </w:p>
    <w:p w14:paraId="01EF8D5A" w14:textId="77777777" w:rsidR="006B16D6" w:rsidRDefault="006B16D6" w:rsidP="006B16D6">
      <w:pPr>
        <w:pStyle w:val="BulletedList"/>
      </w:pPr>
      <w:r>
        <w:t>V.C7-0</w:t>
      </w:r>
    </w:p>
    <w:p w14:paraId="5E0E6353" w14:textId="77777777" w:rsidR="0011644B" w:rsidRDefault="0011644B" w:rsidP="00A713A8">
      <w:pPr>
        <w:pStyle w:val="BulletedList2"/>
      </w:pPr>
      <w:r>
        <w:t>The freestanding letter in the title needs to be superscripted.</w:t>
      </w:r>
    </w:p>
    <w:p w14:paraId="690558BE" w14:textId="77777777" w:rsidR="0011644B" w:rsidRDefault="0011644B" w:rsidP="00A713A8">
      <w:pPr>
        <w:pStyle w:val="BulletedList2"/>
      </w:pPr>
      <w:r>
        <w:t>In the title, replace the hyphen in the date range with an en dash.</w:t>
      </w:r>
    </w:p>
    <w:p w14:paraId="0D2A6FF5" w14:textId="77777777" w:rsidR="0011644B" w:rsidRDefault="0011644B" w:rsidP="00A713A8">
      <w:pPr>
        <w:pStyle w:val="BulletedList2"/>
      </w:pPr>
      <w:r>
        <w:t>In the title, lowercase “with” and make “Preretirement” one word.</w:t>
      </w:r>
    </w:p>
    <w:p w14:paraId="3015B1F1" w14:textId="77777777" w:rsidR="006B16D6" w:rsidRDefault="0011644B" w:rsidP="00A713A8">
      <w:pPr>
        <w:pStyle w:val="BulletedList2"/>
      </w:pPr>
      <w:r>
        <w:t>The “Age of retirement” column lists “NaN” in all data rows.</w:t>
      </w:r>
    </w:p>
    <w:p w14:paraId="4B583D45" w14:textId="77777777" w:rsidR="006B16D6" w:rsidRDefault="0011644B" w:rsidP="00A713A8">
      <w:pPr>
        <w:pStyle w:val="BulletedList2"/>
      </w:pPr>
      <w:r>
        <w:t>In the 1940 row, delete the dollar signs and add commas in the four- and five-digit numbers.</w:t>
      </w:r>
    </w:p>
    <w:p w14:paraId="13336E4A" w14:textId="77777777" w:rsidR="006B16D6" w:rsidRDefault="0011644B" w:rsidP="00A713A8">
      <w:pPr>
        <w:pStyle w:val="BulletedList2"/>
      </w:pPr>
      <w:r>
        <w:t xml:space="preserve">In the notes below the footnotes, change “one percent” to “1 </w:t>
      </w:r>
      <w:r w:rsidR="00564B0C">
        <w:t>percent” and lowercase “table.”</w:t>
      </w:r>
    </w:p>
    <w:p w14:paraId="371AC7C7" w14:textId="77777777" w:rsidR="0011644B" w:rsidRDefault="0011644B" w:rsidP="0011644B">
      <w:pPr>
        <w:pStyle w:val="BulletedList"/>
      </w:pPr>
      <w:r>
        <w:t>V.C7-1</w:t>
      </w:r>
    </w:p>
    <w:p w14:paraId="196EEE4B" w14:textId="77777777" w:rsidR="0011644B" w:rsidRDefault="0011644B" w:rsidP="00A713A8">
      <w:pPr>
        <w:pStyle w:val="BulletedList2"/>
      </w:pPr>
      <w:r>
        <w:t>The freestanding letter in the title needs to be superscripted.</w:t>
      </w:r>
    </w:p>
    <w:p w14:paraId="4FB87449" w14:textId="77777777" w:rsidR="0011644B" w:rsidRDefault="0011644B" w:rsidP="00A713A8">
      <w:pPr>
        <w:pStyle w:val="BulletedList2"/>
      </w:pPr>
      <w:r>
        <w:t>In the title, replace the hyphen in the date range with an en dash.</w:t>
      </w:r>
    </w:p>
    <w:p w14:paraId="7251E178" w14:textId="77777777" w:rsidR="0011644B" w:rsidRDefault="0011644B" w:rsidP="00A713A8">
      <w:pPr>
        <w:pStyle w:val="BulletedList2"/>
      </w:pPr>
      <w:r>
        <w:t>In the title, lowercase “with” and make “Preretirement” one word.</w:t>
      </w:r>
    </w:p>
    <w:p w14:paraId="4A43A756" w14:textId="77777777" w:rsidR="0011644B" w:rsidRDefault="0011644B" w:rsidP="00A713A8">
      <w:pPr>
        <w:pStyle w:val="BulletedList2"/>
      </w:pPr>
      <w:r>
        <w:t>The “Age of retirement” column lists “NaN” in all data rows.</w:t>
      </w:r>
    </w:p>
    <w:p w14:paraId="20777A11" w14:textId="77777777" w:rsidR="0011644B" w:rsidRDefault="0011644B" w:rsidP="00A713A8">
      <w:pPr>
        <w:pStyle w:val="BulletedList2"/>
      </w:pPr>
      <w:r>
        <w:t>In the 1940 row, delete the dollar signs and add commas in the four- and five-digit numbers.</w:t>
      </w:r>
    </w:p>
    <w:p w14:paraId="2292A044" w14:textId="77777777" w:rsidR="0011644B" w:rsidRDefault="0011644B" w:rsidP="00A713A8">
      <w:pPr>
        <w:pStyle w:val="BulletedList2"/>
      </w:pPr>
      <w:r>
        <w:t>In the notes below the footnotes, change “one percent” to “1 percent” and lowercase “table.”</w:t>
      </w:r>
    </w:p>
    <w:p w14:paraId="6E1B0C1E" w14:textId="77777777" w:rsidR="0011644B" w:rsidRDefault="0011644B" w:rsidP="002E6D53">
      <w:pPr>
        <w:pStyle w:val="BulletedList"/>
      </w:pPr>
      <w:r>
        <w:t>VI.G2-0</w:t>
      </w:r>
    </w:p>
    <w:p w14:paraId="1EACDCAD" w14:textId="77777777" w:rsidR="00213978" w:rsidRDefault="00213978" w:rsidP="00A713A8">
      <w:pPr>
        <w:pStyle w:val="BulletedList2"/>
      </w:pPr>
      <w:r>
        <w:t>The freestanding letter in the title needs to be superscripted.</w:t>
      </w:r>
    </w:p>
    <w:p w14:paraId="689AA366" w14:textId="77777777" w:rsidR="00522CA9" w:rsidRDefault="00522CA9" w:rsidP="00A713A8">
      <w:pPr>
        <w:pStyle w:val="BulletedList2"/>
      </w:pPr>
      <w:r>
        <w:t>In the title, replace the hyphen in the date range with an en dash, and lowercase “as.”</w:t>
      </w:r>
    </w:p>
    <w:p w14:paraId="0F7B75FF" w14:textId="77777777" w:rsidR="0011644B" w:rsidRDefault="00522CA9" w:rsidP="00A713A8">
      <w:pPr>
        <w:pStyle w:val="BulletedList2"/>
      </w:pPr>
      <w:r>
        <w:t>In footnote a, lowercase “federal” and “state.”</w:t>
      </w:r>
    </w:p>
    <w:p w14:paraId="0E6A675F" w14:textId="77777777" w:rsidR="00592816" w:rsidRDefault="00592816" w:rsidP="00592816">
      <w:pPr>
        <w:pStyle w:val="BulletedList"/>
      </w:pPr>
      <w:r>
        <w:t>VI.G2-1</w:t>
      </w:r>
    </w:p>
    <w:p w14:paraId="230C4FAD" w14:textId="77777777" w:rsidR="00592816" w:rsidRDefault="00592816" w:rsidP="00A713A8">
      <w:pPr>
        <w:pStyle w:val="BulletedList2"/>
      </w:pPr>
      <w:r>
        <w:t>The freestanding letter in the title needs to be superscripted.</w:t>
      </w:r>
    </w:p>
    <w:p w14:paraId="2A59611D" w14:textId="77777777" w:rsidR="00592816" w:rsidRDefault="00592816" w:rsidP="00A713A8">
      <w:pPr>
        <w:pStyle w:val="BulletedList2"/>
      </w:pPr>
      <w:r>
        <w:t>In the title, replace the hyphen in the date range with an en dash, and lowercase “as.”</w:t>
      </w:r>
    </w:p>
    <w:p w14:paraId="41EF5107" w14:textId="77777777" w:rsidR="00592816" w:rsidRDefault="00592816" w:rsidP="00A713A8">
      <w:pPr>
        <w:pStyle w:val="BulletedList2"/>
      </w:pPr>
      <w:r>
        <w:t>In footnote a, lowercase “federal” and “state.”</w:t>
      </w:r>
    </w:p>
    <w:p w14:paraId="15045BED" w14:textId="77777777" w:rsidR="00592816" w:rsidRDefault="00592816" w:rsidP="00592816">
      <w:pPr>
        <w:pStyle w:val="BulletedList"/>
      </w:pPr>
      <w:r>
        <w:t>VI.G2-2</w:t>
      </w:r>
    </w:p>
    <w:p w14:paraId="63475987" w14:textId="77777777" w:rsidR="00592816" w:rsidRDefault="00592816" w:rsidP="00A713A8">
      <w:pPr>
        <w:pStyle w:val="BulletedList2"/>
      </w:pPr>
      <w:r>
        <w:lastRenderedPageBreak/>
        <w:t>The freestanding letter in the title needs to be superscripted.</w:t>
      </w:r>
    </w:p>
    <w:p w14:paraId="4342865B" w14:textId="77777777" w:rsidR="00592816" w:rsidRDefault="00592816" w:rsidP="00A713A8">
      <w:pPr>
        <w:pStyle w:val="BulletedList2"/>
      </w:pPr>
      <w:r>
        <w:t>In the title, replace the hyphen in the date range with an en dash, and lowercase “as.”</w:t>
      </w:r>
    </w:p>
    <w:p w14:paraId="6A2923A1" w14:textId="77777777" w:rsidR="00592816" w:rsidRDefault="00592816" w:rsidP="00A713A8">
      <w:pPr>
        <w:pStyle w:val="BulletedList2"/>
      </w:pPr>
      <w:r>
        <w:t>In footnote a, lowercase “federal” and “state.”</w:t>
      </w:r>
    </w:p>
    <w:p w14:paraId="4748B7C5" w14:textId="77777777" w:rsidR="00592816" w:rsidRDefault="00592816" w:rsidP="00592816">
      <w:pPr>
        <w:pStyle w:val="BulletedList"/>
      </w:pPr>
      <w:r>
        <w:t>VI.G2-3</w:t>
      </w:r>
    </w:p>
    <w:p w14:paraId="4BBEEA11" w14:textId="77777777" w:rsidR="00592816" w:rsidRDefault="00592816" w:rsidP="00A713A8">
      <w:pPr>
        <w:pStyle w:val="BulletedList2"/>
      </w:pPr>
      <w:r>
        <w:t>The freestanding letter in the title needs to be superscripted.</w:t>
      </w:r>
    </w:p>
    <w:p w14:paraId="76265E6C" w14:textId="77777777" w:rsidR="00592816" w:rsidRDefault="00592816" w:rsidP="00A713A8">
      <w:pPr>
        <w:pStyle w:val="BulletedList2"/>
      </w:pPr>
      <w:r>
        <w:t>In the title, replace the hyphen in the date range with an en dash, and lowercase “as.”</w:t>
      </w:r>
    </w:p>
    <w:p w14:paraId="390143AE" w14:textId="77777777" w:rsidR="00592816" w:rsidRDefault="00592816" w:rsidP="00A713A8">
      <w:pPr>
        <w:pStyle w:val="BulletedList2"/>
      </w:pPr>
      <w:r>
        <w:t>In footnote a, lowercase “federal” and “state.”</w:t>
      </w:r>
    </w:p>
    <w:p w14:paraId="008E3A2A" w14:textId="77777777" w:rsidR="00592816" w:rsidRDefault="00592816" w:rsidP="002E6D53">
      <w:pPr>
        <w:pStyle w:val="BulletedList"/>
      </w:pPr>
      <w:r>
        <w:t>VI.G4-0</w:t>
      </w:r>
    </w:p>
    <w:p w14:paraId="6B5A0977" w14:textId="77777777" w:rsidR="00592816" w:rsidRDefault="00592816" w:rsidP="00A713A8">
      <w:pPr>
        <w:pStyle w:val="BulletedList2"/>
      </w:pPr>
      <w:r>
        <w:t>The freestanding letter in the title needs to be superscripted.</w:t>
      </w:r>
    </w:p>
    <w:p w14:paraId="7829FA83" w14:textId="77777777" w:rsidR="00592816" w:rsidRDefault="00592816" w:rsidP="00A713A8">
      <w:pPr>
        <w:pStyle w:val="BulletedList2"/>
      </w:pPr>
      <w:r>
        <w:t>In the title, replace the hyphen in the date range with an en dash.</w:t>
      </w:r>
    </w:p>
    <w:p w14:paraId="7D7C68B3" w14:textId="77777777" w:rsidR="00592816" w:rsidRDefault="00592816" w:rsidP="00A713A8">
      <w:pPr>
        <w:pStyle w:val="BulletedList2"/>
      </w:pPr>
      <w:r>
        <w:t>Delete the hyphens in the column headings for “Income” and “Balance.”</w:t>
      </w:r>
    </w:p>
    <w:p w14:paraId="28C997A3" w14:textId="77777777" w:rsidR="00592816" w:rsidRDefault="00592816" w:rsidP="00592816">
      <w:pPr>
        <w:pStyle w:val="BulletedList"/>
      </w:pPr>
      <w:r>
        <w:t>VI.G4-1</w:t>
      </w:r>
    </w:p>
    <w:p w14:paraId="58CAFE63" w14:textId="77777777" w:rsidR="00592816" w:rsidRDefault="00592816" w:rsidP="00A713A8">
      <w:pPr>
        <w:pStyle w:val="BulletedList2"/>
      </w:pPr>
      <w:r>
        <w:t>The freestanding letter in the title needs to be superscripted.</w:t>
      </w:r>
    </w:p>
    <w:p w14:paraId="7E8E0250" w14:textId="77777777" w:rsidR="00592816" w:rsidRDefault="00592816" w:rsidP="00A713A8">
      <w:pPr>
        <w:pStyle w:val="BulletedList2"/>
      </w:pPr>
      <w:r>
        <w:t>In the title, replace the hyphen in the date range with an en dash.</w:t>
      </w:r>
    </w:p>
    <w:p w14:paraId="28FBBBE9" w14:textId="77777777" w:rsidR="00592816" w:rsidRDefault="00592816" w:rsidP="00A713A8">
      <w:pPr>
        <w:pStyle w:val="BulletedList2"/>
      </w:pPr>
      <w:r>
        <w:t>Delete the hyphens in the column headings for “Income” and “Balance.”</w:t>
      </w:r>
    </w:p>
    <w:p w14:paraId="5C64B56E" w14:textId="77777777" w:rsidR="00592816" w:rsidRDefault="00592816" w:rsidP="00592816">
      <w:pPr>
        <w:pStyle w:val="BulletedList"/>
      </w:pPr>
      <w:r>
        <w:t>VI.G4-2</w:t>
      </w:r>
    </w:p>
    <w:p w14:paraId="1E912A5C" w14:textId="77777777" w:rsidR="00592816" w:rsidRDefault="00592816" w:rsidP="00A713A8">
      <w:pPr>
        <w:pStyle w:val="BulletedList2"/>
      </w:pPr>
      <w:r>
        <w:t>The freestanding letter in the title needs to be superscripted.</w:t>
      </w:r>
    </w:p>
    <w:p w14:paraId="4212C664" w14:textId="77777777" w:rsidR="00592816" w:rsidRDefault="00592816" w:rsidP="00A713A8">
      <w:pPr>
        <w:pStyle w:val="BulletedList2"/>
      </w:pPr>
      <w:r>
        <w:t>In the title, replace the hyphen in the date range with an en dash.</w:t>
      </w:r>
    </w:p>
    <w:p w14:paraId="6551C24B" w14:textId="77777777" w:rsidR="00592816" w:rsidRDefault="00592816" w:rsidP="00A713A8">
      <w:pPr>
        <w:pStyle w:val="BulletedList2"/>
      </w:pPr>
      <w:r>
        <w:t>Delete the hyphens in the column headings for “Income” and “Balance.”</w:t>
      </w:r>
    </w:p>
    <w:p w14:paraId="0C979A88" w14:textId="77777777" w:rsidR="00592816" w:rsidRDefault="00592816" w:rsidP="00592816">
      <w:pPr>
        <w:pStyle w:val="BulletedList"/>
      </w:pPr>
      <w:r>
        <w:t>VI.G4-3</w:t>
      </w:r>
    </w:p>
    <w:p w14:paraId="2F0FFA5F" w14:textId="77777777" w:rsidR="00592816" w:rsidRDefault="00592816" w:rsidP="00A713A8">
      <w:pPr>
        <w:pStyle w:val="BulletedList2"/>
      </w:pPr>
      <w:r>
        <w:t>The freestanding letter in the title needs to be superscripted.</w:t>
      </w:r>
    </w:p>
    <w:p w14:paraId="1304D360" w14:textId="77777777" w:rsidR="00592816" w:rsidRDefault="00592816" w:rsidP="00A713A8">
      <w:pPr>
        <w:pStyle w:val="BulletedList2"/>
      </w:pPr>
      <w:r>
        <w:t>In the title, replace the hyphen in the date range with an en dash.</w:t>
      </w:r>
    </w:p>
    <w:p w14:paraId="3B2DBA94" w14:textId="77777777" w:rsidR="00592816" w:rsidRDefault="00592816" w:rsidP="00A713A8">
      <w:pPr>
        <w:pStyle w:val="BulletedList2"/>
      </w:pPr>
      <w:r>
        <w:t>Delete the hyphens in the column headings for “Income” and “Balance.”</w:t>
      </w:r>
    </w:p>
    <w:p w14:paraId="645B9C26" w14:textId="77777777" w:rsidR="00592816" w:rsidRDefault="00564B0C" w:rsidP="00592816">
      <w:pPr>
        <w:pStyle w:val="BulletedList"/>
      </w:pPr>
      <w:r>
        <w:t>VI.G5-0</w:t>
      </w:r>
    </w:p>
    <w:p w14:paraId="29825C96" w14:textId="77777777" w:rsidR="00564B0C" w:rsidRDefault="00564B0C" w:rsidP="00A713A8">
      <w:pPr>
        <w:pStyle w:val="BulletedList2"/>
      </w:pPr>
      <w:r>
        <w:t>In the title, replace the hyphen in the date range with an en dash.</w:t>
      </w:r>
    </w:p>
    <w:p w14:paraId="0926A6DC" w14:textId="77777777" w:rsidR="00564B0C" w:rsidRDefault="00564B0C" w:rsidP="00A713A8">
      <w:pPr>
        <w:pStyle w:val="BulletedList2"/>
      </w:pPr>
      <w:r>
        <w:t>In the first column heading, lowercase “year.”</w:t>
      </w:r>
    </w:p>
    <w:p w14:paraId="2ADBFA86" w14:textId="77777777" w:rsidR="00564B0C" w:rsidRDefault="00564B0C" w:rsidP="00564B0C">
      <w:pPr>
        <w:pStyle w:val="BulletedList"/>
      </w:pPr>
      <w:r>
        <w:t>VI.G5-1</w:t>
      </w:r>
    </w:p>
    <w:p w14:paraId="5426ADC9" w14:textId="77777777" w:rsidR="00564B0C" w:rsidRDefault="00564B0C" w:rsidP="00A713A8">
      <w:pPr>
        <w:pStyle w:val="BulletedList2"/>
      </w:pPr>
      <w:r>
        <w:t>In the title, replace the hyphen in the date range with an en dash.</w:t>
      </w:r>
    </w:p>
    <w:p w14:paraId="6AE5E051" w14:textId="77777777" w:rsidR="00564B0C" w:rsidRDefault="00564B0C" w:rsidP="00592816">
      <w:pPr>
        <w:pStyle w:val="BulletedList"/>
      </w:pPr>
      <w:r>
        <w:t>VI.G6-0</w:t>
      </w:r>
    </w:p>
    <w:p w14:paraId="0FDB7DA3" w14:textId="77777777" w:rsidR="00564B0C" w:rsidRDefault="00564B0C" w:rsidP="00A713A8">
      <w:pPr>
        <w:pStyle w:val="BulletedList2"/>
      </w:pPr>
      <w:r>
        <w:t>In the title, replace the hyphen in the date range with an en dash.</w:t>
      </w:r>
    </w:p>
    <w:p w14:paraId="726F9394" w14:textId="77777777" w:rsidR="00564B0C" w:rsidRDefault="00564B0C" w:rsidP="00A713A8">
      <w:pPr>
        <w:pStyle w:val="BulletedList2"/>
      </w:pPr>
      <w:r>
        <w:t xml:space="preserve">In the 1970 row, delete the dollar signs and add commas in the four- and five-digit numbers. </w:t>
      </w:r>
    </w:p>
    <w:p w14:paraId="3D7D8BE7" w14:textId="77777777" w:rsidR="00564B0C" w:rsidRDefault="00EA5955" w:rsidP="00A713A8">
      <w:pPr>
        <w:pStyle w:val="BulletedList2"/>
      </w:pPr>
      <w:r>
        <w:t>In footnote b, change “compared to” to “compared with.”</w:t>
      </w:r>
    </w:p>
    <w:p w14:paraId="146CEF91" w14:textId="77777777" w:rsidR="00CD070C" w:rsidRDefault="00CD070C" w:rsidP="00CD070C">
      <w:pPr>
        <w:pStyle w:val="BulletedList"/>
      </w:pPr>
      <w:r>
        <w:lastRenderedPageBreak/>
        <w:t>VI.G6-1</w:t>
      </w:r>
    </w:p>
    <w:p w14:paraId="322F4E91" w14:textId="77777777" w:rsidR="00CD070C" w:rsidRDefault="00CD070C" w:rsidP="00A713A8">
      <w:pPr>
        <w:pStyle w:val="BulletedList2"/>
      </w:pPr>
      <w:r>
        <w:t>In the title, replace the hyphen in the date range with an en dash.</w:t>
      </w:r>
    </w:p>
    <w:p w14:paraId="5BE5CFB0" w14:textId="77777777" w:rsidR="00CD070C" w:rsidRDefault="00CD070C" w:rsidP="00A713A8">
      <w:pPr>
        <w:pStyle w:val="BulletedList2"/>
      </w:pPr>
      <w:r>
        <w:t>In footnote b, change “compared to” to “compared with.”</w:t>
      </w:r>
    </w:p>
    <w:p w14:paraId="1A5D89ED" w14:textId="77777777" w:rsidR="00CD070C" w:rsidRDefault="00CD070C" w:rsidP="00CD070C">
      <w:pPr>
        <w:pStyle w:val="BulletedList"/>
      </w:pPr>
      <w:r>
        <w:t>VI.G6-2</w:t>
      </w:r>
    </w:p>
    <w:p w14:paraId="11810DA9" w14:textId="77777777" w:rsidR="00CD070C" w:rsidRDefault="00CD070C" w:rsidP="00A713A8">
      <w:pPr>
        <w:pStyle w:val="BulletedList2"/>
      </w:pPr>
      <w:r>
        <w:t>In the title, replace the hyphen in the date range with an en dash.</w:t>
      </w:r>
    </w:p>
    <w:p w14:paraId="1EF5C797" w14:textId="77777777" w:rsidR="00CD070C" w:rsidRDefault="00CD070C" w:rsidP="00A713A8">
      <w:pPr>
        <w:pStyle w:val="BulletedList2"/>
      </w:pPr>
      <w:r>
        <w:t>In footnote b, change “compared to” to “compared with.”</w:t>
      </w:r>
    </w:p>
    <w:p w14:paraId="55F6B25D" w14:textId="77777777" w:rsidR="00CD070C" w:rsidRDefault="00CD070C" w:rsidP="00CD070C">
      <w:pPr>
        <w:pStyle w:val="BulletedList"/>
      </w:pPr>
      <w:r>
        <w:t>VI.G6-3</w:t>
      </w:r>
    </w:p>
    <w:p w14:paraId="742570B3" w14:textId="77777777" w:rsidR="00CD070C" w:rsidRDefault="00CD070C" w:rsidP="00A713A8">
      <w:pPr>
        <w:pStyle w:val="BulletedList2"/>
      </w:pPr>
      <w:r>
        <w:t>In the title, replace the hyphen in the date range with an en dash.</w:t>
      </w:r>
    </w:p>
    <w:p w14:paraId="5B6177D7" w14:textId="77777777" w:rsidR="00CD070C" w:rsidRDefault="00CD070C" w:rsidP="00A713A8">
      <w:pPr>
        <w:pStyle w:val="BulletedList2"/>
      </w:pPr>
      <w:r>
        <w:t>In footnote b, change “compared to” to “compared with.”</w:t>
      </w:r>
    </w:p>
    <w:p w14:paraId="453F53D7" w14:textId="77777777" w:rsidR="00CD070C" w:rsidRDefault="00CD070C" w:rsidP="00CD070C">
      <w:pPr>
        <w:pStyle w:val="BulletedList"/>
      </w:pPr>
      <w:r>
        <w:t>VI.G7-0</w:t>
      </w:r>
    </w:p>
    <w:p w14:paraId="298025B1" w14:textId="77777777" w:rsidR="00CD070C" w:rsidRDefault="00CD070C" w:rsidP="00A713A8">
      <w:pPr>
        <w:pStyle w:val="BulletedList2"/>
      </w:pPr>
      <w:r>
        <w:t>In the title, replace the hyphen in the date range with an en dash.</w:t>
      </w:r>
    </w:p>
    <w:p w14:paraId="3432AED3" w14:textId="77777777" w:rsidR="00CD070C" w:rsidRDefault="00CD070C" w:rsidP="00A713A8">
      <w:pPr>
        <w:pStyle w:val="BulletedList2"/>
      </w:pPr>
      <w:r>
        <w:t>In the title, capitalize “Indexed.”</w:t>
      </w:r>
    </w:p>
    <w:p w14:paraId="17699EFC" w14:textId="77777777" w:rsidR="00CD070C" w:rsidRDefault="00CD070C" w:rsidP="00A713A8">
      <w:pPr>
        <w:pStyle w:val="BulletedList2"/>
      </w:pPr>
      <w:r>
        <w:t>In the 1970 row, delete the dollar signs.</w:t>
      </w:r>
    </w:p>
    <w:p w14:paraId="4A04E437" w14:textId="77777777" w:rsidR="00CD070C" w:rsidRDefault="00CD070C" w:rsidP="00A713A8">
      <w:pPr>
        <w:pStyle w:val="BulletedList2"/>
      </w:pPr>
      <w:r>
        <w:t xml:space="preserve">Footnotes b and c are cut off. </w:t>
      </w:r>
      <w:r w:rsidRPr="00CD070C">
        <w:rPr>
          <w:color w:val="0070C0"/>
        </w:rPr>
        <w:t xml:space="preserve">See table IV.B4-0 for the correction. </w:t>
      </w:r>
    </w:p>
    <w:p w14:paraId="38B3F470" w14:textId="77777777" w:rsidR="00CD070C" w:rsidRDefault="00CD070C" w:rsidP="00CD070C">
      <w:pPr>
        <w:pStyle w:val="BulletedList"/>
      </w:pPr>
      <w:r>
        <w:t>VI.G7-1</w:t>
      </w:r>
    </w:p>
    <w:p w14:paraId="6AB53A16" w14:textId="77777777" w:rsidR="00CD070C" w:rsidRDefault="00CD070C" w:rsidP="00A713A8">
      <w:pPr>
        <w:pStyle w:val="BulletedList2"/>
      </w:pPr>
      <w:r>
        <w:t>In the title, replace the hyphen in the date range with an en dash.</w:t>
      </w:r>
    </w:p>
    <w:p w14:paraId="4582502F" w14:textId="77777777" w:rsidR="00CD070C" w:rsidRDefault="00CD070C" w:rsidP="00A713A8">
      <w:pPr>
        <w:pStyle w:val="BulletedList2"/>
      </w:pPr>
      <w:r>
        <w:t>In the title, capitalize “Indexed.”</w:t>
      </w:r>
    </w:p>
    <w:p w14:paraId="334AEE05" w14:textId="77777777" w:rsidR="00CD070C" w:rsidRDefault="00CD070C" w:rsidP="00A713A8">
      <w:pPr>
        <w:pStyle w:val="BulletedList2"/>
      </w:pPr>
      <w:r>
        <w:t>In the 1970 row, delete the dollar signs.</w:t>
      </w:r>
    </w:p>
    <w:p w14:paraId="5C9A1294" w14:textId="77777777" w:rsidR="00CD070C" w:rsidRDefault="00CD070C" w:rsidP="00A713A8">
      <w:pPr>
        <w:pStyle w:val="BulletedList2"/>
      </w:pPr>
      <w:r>
        <w:t xml:space="preserve">Footnotes b and c are cut off. </w:t>
      </w:r>
    </w:p>
    <w:p w14:paraId="1DC78CA9" w14:textId="77777777" w:rsidR="00C75FCF" w:rsidRDefault="00C75FCF" w:rsidP="00C75FCF">
      <w:pPr>
        <w:pStyle w:val="BulletedList"/>
      </w:pPr>
      <w:r>
        <w:t>VI.G7-2</w:t>
      </w:r>
    </w:p>
    <w:p w14:paraId="0B6C0185" w14:textId="77777777" w:rsidR="00C75FCF" w:rsidRDefault="00C75FCF" w:rsidP="00A713A8">
      <w:pPr>
        <w:pStyle w:val="BulletedList2"/>
      </w:pPr>
      <w:r>
        <w:t>In the title, replace the hyphen in the date range with an en dash.</w:t>
      </w:r>
    </w:p>
    <w:p w14:paraId="498301CA" w14:textId="77777777" w:rsidR="00C75FCF" w:rsidRDefault="00C75FCF" w:rsidP="00A713A8">
      <w:pPr>
        <w:pStyle w:val="BulletedList2"/>
      </w:pPr>
      <w:r>
        <w:t>In the title, capitalize “Indexed.”</w:t>
      </w:r>
    </w:p>
    <w:p w14:paraId="41E87E3F" w14:textId="77777777" w:rsidR="00C75FCF" w:rsidRDefault="00C75FCF" w:rsidP="00A713A8">
      <w:pPr>
        <w:pStyle w:val="BulletedList2"/>
      </w:pPr>
      <w:r>
        <w:t>In the 1970 row, delete the dollar signs.</w:t>
      </w:r>
    </w:p>
    <w:p w14:paraId="0F4004E4" w14:textId="77777777" w:rsidR="00C75FCF" w:rsidRDefault="00C75FCF" w:rsidP="00A713A8">
      <w:pPr>
        <w:pStyle w:val="BulletedList2"/>
      </w:pPr>
      <w:r>
        <w:t xml:space="preserve">Footnotes b and c are cut off. </w:t>
      </w:r>
    </w:p>
    <w:p w14:paraId="260855AD" w14:textId="77777777" w:rsidR="00C75FCF" w:rsidRDefault="00C75FCF" w:rsidP="00C75FCF">
      <w:pPr>
        <w:pStyle w:val="BulletedList"/>
      </w:pPr>
      <w:r>
        <w:t>VI.G8-0</w:t>
      </w:r>
    </w:p>
    <w:p w14:paraId="28CBA631" w14:textId="77777777" w:rsidR="00C75FCF" w:rsidRDefault="00C75FCF" w:rsidP="00A713A8">
      <w:pPr>
        <w:pStyle w:val="BulletedList2"/>
      </w:pPr>
      <w:r>
        <w:t>In the title, replace the hyphen in the date range with an en dash.</w:t>
      </w:r>
    </w:p>
    <w:p w14:paraId="27B35F33" w14:textId="77777777" w:rsidR="00CD070C" w:rsidRDefault="00C75FCF" w:rsidP="00A713A8">
      <w:pPr>
        <w:pStyle w:val="BulletedList2"/>
      </w:pPr>
      <w:r>
        <w:t>In the 1970 row, delete the dollar signs.</w:t>
      </w:r>
    </w:p>
    <w:p w14:paraId="2757E040" w14:textId="77777777" w:rsidR="00C75FCF" w:rsidRPr="00C75FCF" w:rsidRDefault="00C75FCF" w:rsidP="00A713A8">
      <w:pPr>
        <w:pStyle w:val="BulletedList2"/>
      </w:pPr>
      <w:r>
        <w:t xml:space="preserve">Footnotes a and b are cut off. </w:t>
      </w:r>
      <w:r w:rsidRPr="00C75FCF">
        <w:t>It is the same kind of issue as previous version of this problem.</w:t>
      </w:r>
    </w:p>
    <w:p w14:paraId="7142BDFB" w14:textId="77777777" w:rsidR="00C75FCF" w:rsidRDefault="00C75FCF" w:rsidP="00C75FCF">
      <w:pPr>
        <w:pStyle w:val="BulletedList"/>
      </w:pPr>
      <w:r>
        <w:t>VI.G8-1</w:t>
      </w:r>
    </w:p>
    <w:p w14:paraId="287F3202" w14:textId="77777777" w:rsidR="00C75FCF" w:rsidRDefault="00C75FCF" w:rsidP="00A713A8">
      <w:pPr>
        <w:pStyle w:val="BulletedList2"/>
      </w:pPr>
      <w:r>
        <w:t>In the title, replace the hyphen in the date range with an en dash.</w:t>
      </w:r>
    </w:p>
    <w:p w14:paraId="32AE38E4" w14:textId="77777777" w:rsidR="00C75FCF" w:rsidRDefault="00C75FCF" w:rsidP="00A713A8">
      <w:pPr>
        <w:pStyle w:val="BulletedList2"/>
      </w:pPr>
      <w:r>
        <w:t>Footnotes a and b are cut off.</w:t>
      </w:r>
    </w:p>
    <w:p w14:paraId="60C94537" w14:textId="77777777" w:rsidR="00C75FCF" w:rsidRDefault="00C75FCF" w:rsidP="00C75FCF">
      <w:pPr>
        <w:pStyle w:val="BulletedList"/>
      </w:pPr>
      <w:r>
        <w:t>VI.G8-2</w:t>
      </w:r>
    </w:p>
    <w:p w14:paraId="24712646" w14:textId="77777777" w:rsidR="00C75FCF" w:rsidRDefault="00C75FCF" w:rsidP="00A713A8">
      <w:pPr>
        <w:pStyle w:val="BulletedList2"/>
      </w:pPr>
      <w:r>
        <w:lastRenderedPageBreak/>
        <w:t>In the title, replace the hyphen in the date range with an en dash.</w:t>
      </w:r>
    </w:p>
    <w:p w14:paraId="23D6165C" w14:textId="77777777" w:rsidR="00C75FCF" w:rsidRDefault="00C75FCF" w:rsidP="00A713A8">
      <w:pPr>
        <w:pStyle w:val="BulletedList2"/>
      </w:pPr>
      <w:r>
        <w:t>Footnotes a and b are cut off.</w:t>
      </w:r>
    </w:p>
    <w:p w14:paraId="67249379" w14:textId="77777777" w:rsidR="00C75FCF" w:rsidRDefault="00C75FCF" w:rsidP="00C75FCF">
      <w:pPr>
        <w:pStyle w:val="BulletedList"/>
      </w:pPr>
      <w:r>
        <w:t>VI.G8-3</w:t>
      </w:r>
    </w:p>
    <w:p w14:paraId="013A70D0" w14:textId="77777777" w:rsidR="00C75FCF" w:rsidRDefault="00C75FCF" w:rsidP="00A713A8">
      <w:pPr>
        <w:pStyle w:val="BulletedList2"/>
      </w:pPr>
      <w:r>
        <w:t>In the title, replace the hyphen in the date range with an en dash.</w:t>
      </w:r>
    </w:p>
    <w:p w14:paraId="3A068599" w14:textId="77777777" w:rsidR="00C75FCF" w:rsidRDefault="00C75FCF" w:rsidP="00A713A8">
      <w:pPr>
        <w:pStyle w:val="BulletedList2"/>
      </w:pPr>
      <w:r>
        <w:t>Footnotes a and b are cut off.</w:t>
      </w:r>
    </w:p>
    <w:p w14:paraId="2740149A" w14:textId="77777777" w:rsidR="00C75FCF" w:rsidRDefault="00C75FCF" w:rsidP="00C75FCF">
      <w:pPr>
        <w:pStyle w:val="BulletedList"/>
      </w:pPr>
      <w:r>
        <w:t>VI.G9-0</w:t>
      </w:r>
    </w:p>
    <w:p w14:paraId="60632AF7" w14:textId="77777777" w:rsidR="00C75FCF" w:rsidRDefault="00C75FCF" w:rsidP="00A713A8">
      <w:pPr>
        <w:pStyle w:val="BulletedList2"/>
      </w:pPr>
      <w:r>
        <w:t>In the title, replace the hyphen in the date range with an en dash.</w:t>
      </w:r>
    </w:p>
    <w:p w14:paraId="57742975" w14:textId="77777777" w:rsidR="00C75FCF" w:rsidRDefault="00C75FCF" w:rsidP="00A713A8">
      <w:pPr>
        <w:pStyle w:val="BulletedList2"/>
      </w:pPr>
      <w:r>
        <w:t>In the 1970 row, delete the dollar signs.</w:t>
      </w:r>
    </w:p>
    <w:p w14:paraId="1E6764A4" w14:textId="77777777" w:rsidR="00C75FCF" w:rsidRDefault="00C75FCF" w:rsidP="00C75FCF">
      <w:pPr>
        <w:pStyle w:val="BulletedList"/>
      </w:pPr>
      <w:r>
        <w:t>VI.G9-1</w:t>
      </w:r>
    </w:p>
    <w:p w14:paraId="7F8CBA12" w14:textId="77777777" w:rsidR="00C75FCF" w:rsidRDefault="00C75FCF" w:rsidP="00A713A8">
      <w:pPr>
        <w:pStyle w:val="BulletedList2"/>
      </w:pPr>
      <w:r>
        <w:t>In the title, replace the hyphen in the date range with an en dash.</w:t>
      </w:r>
    </w:p>
    <w:p w14:paraId="54CB4437" w14:textId="77777777" w:rsidR="000E4D27" w:rsidRDefault="000E4D27" w:rsidP="000E4D27">
      <w:pPr>
        <w:pStyle w:val="BulletedList"/>
      </w:pPr>
      <w:r>
        <w:t>VI.G9-2</w:t>
      </w:r>
    </w:p>
    <w:p w14:paraId="1504DF9A" w14:textId="77777777" w:rsidR="000E4D27" w:rsidRDefault="000E4D27" w:rsidP="00A713A8">
      <w:pPr>
        <w:pStyle w:val="BulletedList2"/>
      </w:pPr>
      <w:r>
        <w:t>In the title, replace the hyphen in the date range with an en dash.</w:t>
      </w:r>
    </w:p>
    <w:p w14:paraId="7702E6D1" w14:textId="77777777" w:rsidR="000E4D27" w:rsidRDefault="000E4D27" w:rsidP="000E4D27">
      <w:pPr>
        <w:pStyle w:val="BulletedList"/>
      </w:pPr>
      <w:r>
        <w:t>VI.G9-3</w:t>
      </w:r>
    </w:p>
    <w:p w14:paraId="455DD1E4" w14:textId="77777777" w:rsidR="000E4D27" w:rsidRDefault="000E4D27" w:rsidP="00A713A8">
      <w:pPr>
        <w:pStyle w:val="BulletedList2"/>
      </w:pPr>
      <w:r>
        <w:t>In the title, replace the hyphen in the date range with an en dash.</w:t>
      </w:r>
    </w:p>
    <w:p w14:paraId="3B49FC4F" w14:textId="77777777" w:rsidR="00C75FCF" w:rsidRDefault="000E4D27" w:rsidP="00C75FCF">
      <w:pPr>
        <w:pStyle w:val="BulletedList"/>
      </w:pPr>
      <w:r>
        <w:t>VI.G10-0</w:t>
      </w:r>
    </w:p>
    <w:p w14:paraId="20612C6E" w14:textId="77777777" w:rsidR="000E4D27" w:rsidRDefault="000E4D27" w:rsidP="00A713A8">
      <w:pPr>
        <w:pStyle w:val="BulletedList2"/>
      </w:pPr>
      <w:r>
        <w:t>In the title, replace the hyphen in the date range with an en dash.</w:t>
      </w:r>
    </w:p>
    <w:p w14:paraId="4AF2479C" w14:textId="77777777" w:rsidR="000E4D27" w:rsidRDefault="000E4D27" w:rsidP="00A713A8">
      <w:pPr>
        <w:pStyle w:val="BulletedList2"/>
      </w:pPr>
      <w:r>
        <w:t>The table has a callout for a footnote b, but there is no footnote b.</w:t>
      </w:r>
    </w:p>
    <w:p w14:paraId="4BB208BC" w14:textId="77777777" w:rsidR="000E4D27" w:rsidRDefault="000E4D27" w:rsidP="00A713A8">
      <w:pPr>
        <w:pStyle w:val="BulletedList2"/>
      </w:pPr>
      <w:r>
        <w:t>In the 1970 row, delete the dollar signs.</w:t>
      </w:r>
    </w:p>
    <w:p w14:paraId="0805DEB4" w14:textId="77777777" w:rsidR="000E4D27" w:rsidRDefault="000E4D27" w:rsidP="000E4D27">
      <w:pPr>
        <w:pStyle w:val="BulletedList"/>
      </w:pPr>
      <w:r>
        <w:t>VI.G10-1</w:t>
      </w:r>
    </w:p>
    <w:p w14:paraId="643D6107" w14:textId="77777777" w:rsidR="000E4D27" w:rsidRDefault="000E4D27" w:rsidP="00A713A8">
      <w:pPr>
        <w:pStyle w:val="BulletedList2"/>
      </w:pPr>
      <w:r>
        <w:t>In the title, replace the hyphen in the date range with an en dash.</w:t>
      </w:r>
    </w:p>
    <w:p w14:paraId="21C027E1" w14:textId="77777777" w:rsidR="000E4D27" w:rsidRDefault="000E4D27" w:rsidP="00A713A8">
      <w:pPr>
        <w:pStyle w:val="BulletedList2"/>
      </w:pPr>
      <w:r>
        <w:t>The table has a callout for a footnote b, but there is no footnote b.</w:t>
      </w:r>
    </w:p>
    <w:p w14:paraId="63C6B083" w14:textId="77777777" w:rsidR="000E4D27" w:rsidRDefault="000E4D27" w:rsidP="000E4D27">
      <w:pPr>
        <w:pStyle w:val="BulletedList"/>
      </w:pPr>
      <w:r>
        <w:t>VI.G10-2</w:t>
      </w:r>
    </w:p>
    <w:p w14:paraId="586E8042" w14:textId="77777777" w:rsidR="000E4D27" w:rsidRDefault="000E4D27" w:rsidP="00A713A8">
      <w:pPr>
        <w:pStyle w:val="BulletedList2"/>
      </w:pPr>
      <w:r>
        <w:t>In the title, replace the hyphen in the date range with an en dash.</w:t>
      </w:r>
    </w:p>
    <w:p w14:paraId="223B48AF" w14:textId="77777777" w:rsidR="000E4D27" w:rsidRDefault="000E4D27" w:rsidP="000E4D27">
      <w:pPr>
        <w:pStyle w:val="BulletedList"/>
      </w:pPr>
      <w:r>
        <w:t>VI.G10-3</w:t>
      </w:r>
    </w:p>
    <w:p w14:paraId="576019D8" w14:textId="77777777" w:rsidR="000E4D27" w:rsidRDefault="000E4D27" w:rsidP="00A713A8">
      <w:pPr>
        <w:pStyle w:val="BulletedList2"/>
      </w:pPr>
      <w:r>
        <w:t>In the title, replace the hyphen in the date range with an en dash.</w:t>
      </w:r>
    </w:p>
    <w:sectPr w:rsidR="000E4D27" w:rsidSect="008311FE">
      <w:endnotePr>
        <w:numFmt w:val="decimal"/>
      </w:endnotePr>
      <w:pgSz w:w="12240" w:h="15840"/>
      <w:pgMar w:top="1627" w:right="1613" w:bottom="1728" w:left="1627" w:header="720" w:footer="90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72FF0A" w14:textId="77777777" w:rsidR="00E47677" w:rsidRPr="001D19F4" w:rsidRDefault="00E47677" w:rsidP="006C40CD">
      <w:pPr>
        <w:pStyle w:val="Footer"/>
      </w:pPr>
    </w:p>
  </w:endnote>
  <w:endnote w:type="continuationSeparator" w:id="0">
    <w:p w14:paraId="0C83065B" w14:textId="77777777" w:rsidR="00E47677" w:rsidRPr="001D19F4" w:rsidRDefault="00E47677" w:rsidP="006C40CD">
      <w:pPr>
        <w:pStyle w:val="Footer"/>
      </w:pPr>
    </w:p>
  </w:endnote>
  <w:endnote w:type="continuationNotice" w:id="1">
    <w:p w14:paraId="6811676B" w14:textId="77777777" w:rsidR="00E47677" w:rsidRPr="00687404" w:rsidRDefault="00E47677">
      <w:pPr>
        <w:spacing w:after="0"/>
        <w:rPr>
          <w:sz w:val="12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Zapf Dingbats">
    <w:altName w:val="Monotype Sorts"/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Lato Medium">
    <w:charset w:val="00"/>
    <w:family w:val="auto"/>
    <w:pitch w:val="variable"/>
    <w:sig w:usb0="A00000AF" w:usb1="5000604B" w:usb2="00000000" w:usb3="00000000" w:csb0="00000093" w:csb1="00000000"/>
  </w:font>
  <w:font w:name="Lato Regular">
    <w:altName w:val="Athelas Italic"/>
    <w:charset w:val="00"/>
    <w:family w:val="auto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ato Bold">
    <w:altName w:val="Athelas Bold Italic"/>
    <w:charset w:val="00"/>
    <w:family w:val="auto"/>
    <w:pitch w:val="variable"/>
    <w:sig w:usb0="A00000AF" w:usb1="5000604B" w:usb2="00000000" w:usb3="00000000" w:csb0="00000093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ato Black">
    <w:panose1 w:val="020F0A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73A43F" w14:textId="77777777" w:rsidR="00E47677" w:rsidRDefault="00E47677" w:rsidP="00AE441D">
      <w:pPr>
        <w:spacing w:after="0"/>
      </w:pPr>
      <w:r>
        <w:separator/>
      </w:r>
    </w:p>
  </w:footnote>
  <w:footnote w:type="continuationSeparator" w:id="0">
    <w:p w14:paraId="4F74986C" w14:textId="77777777" w:rsidR="00E47677" w:rsidRDefault="00E47677" w:rsidP="00AE44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660E0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1FABA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77A16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8E67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2BC70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93AA2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25646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9C8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E666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E7890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E71839"/>
    <w:multiLevelType w:val="multilevel"/>
    <w:tmpl w:val="F09C10C6"/>
    <w:lvl w:ilvl="0">
      <w:start w:val="1"/>
      <w:numFmt w:val="bullet"/>
      <w:lvlText w:val=""/>
      <w:lvlJc w:val="left"/>
      <w:pPr>
        <w:ind w:left="720" w:hanging="360"/>
      </w:pPr>
      <w:rPr>
        <w:rFonts w:ascii="Zapf Dingbats" w:hAnsi="Zapf Dingbats" w:hint="default"/>
        <w:b w:val="0"/>
        <w:bCs w:val="0"/>
        <w:i w:val="0"/>
        <w:iCs w:val="0"/>
        <w:color w:val="00AEEF"/>
        <w:position w:val="2"/>
        <w:sz w:val="10"/>
        <w:szCs w:val="10"/>
      </w:rPr>
    </w:lvl>
    <w:lvl w:ilvl="1">
      <w:start w:val="1"/>
      <w:numFmt w:val="bullet"/>
      <w:lvlText w:val="&gt;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FCB918"/>
        <w:position w:val="4"/>
        <w:sz w:val="10"/>
        <w:szCs w:val="1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84436A0"/>
    <w:multiLevelType w:val="multilevel"/>
    <w:tmpl w:val="5AF6E602"/>
    <w:lvl w:ilvl="0">
      <w:start w:val="1"/>
      <w:numFmt w:val="bullet"/>
      <w:lvlText w:val=""/>
      <w:lvlJc w:val="left"/>
      <w:pPr>
        <w:ind w:left="720" w:hanging="360"/>
      </w:pPr>
      <w:rPr>
        <w:rFonts w:ascii="Zapf Dingbats" w:hAnsi="Zapf Dingbats" w:hint="default"/>
        <w:b w:val="0"/>
        <w:bCs w:val="0"/>
        <w:i w:val="0"/>
        <w:iCs w:val="0"/>
        <w:color w:val="00AEEF"/>
        <w:position w:val="2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BD234F4"/>
    <w:multiLevelType w:val="hybridMultilevel"/>
    <w:tmpl w:val="745C5A5A"/>
    <w:lvl w:ilvl="0" w:tplc="50BE03F0">
      <w:start w:val="1"/>
      <w:numFmt w:val="bullet"/>
      <w:pStyle w:val="BulletedList"/>
      <w:lvlText w:val=""/>
      <w:lvlJc w:val="left"/>
      <w:pPr>
        <w:ind w:left="720" w:hanging="360"/>
      </w:pPr>
      <w:rPr>
        <w:rFonts w:ascii="Zapf Dingbats" w:hAnsi="Zapf Dingbats" w:hint="default"/>
        <w:b w:val="0"/>
        <w:bCs w:val="0"/>
        <w:i w:val="0"/>
        <w:iCs w:val="0"/>
        <w:color w:val="1696D2" w:themeColor="accent1"/>
        <w:position w:val="4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D2043A6"/>
    <w:multiLevelType w:val="hybridMultilevel"/>
    <w:tmpl w:val="F09C10C6"/>
    <w:lvl w:ilvl="0" w:tplc="B00893B0">
      <w:start w:val="1"/>
      <w:numFmt w:val="bullet"/>
      <w:lvlText w:val=""/>
      <w:lvlJc w:val="left"/>
      <w:pPr>
        <w:ind w:left="720" w:hanging="360"/>
      </w:pPr>
      <w:rPr>
        <w:rFonts w:ascii="Zapf Dingbats" w:hAnsi="Zapf Dingbats" w:hint="default"/>
        <w:b w:val="0"/>
        <w:bCs w:val="0"/>
        <w:i w:val="0"/>
        <w:iCs w:val="0"/>
        <w:color w:val="00AEEF"/>
        <w:position w:val="2"/>
        <w:sz w:val="10"/>
        <w:szCs w:val="10"/>
      </w:rPr>
    </w:lvl>
    <w:lvl w:ilvl="1" w:tplc="B8D40C90">
      <w:start w:val="1"/>
      <w:numFmt w:val="bullet"/>
      <w:lvlText w:val="&gt;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FCB918"/>
        <w:position w:val="4"/>
        <w:sz w:val="10"/>
        <w:szCs w:val="1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564E28"/>
    <w:multiLevelType w:val="multilevel"/>
    <w:tmpl w:val="9FA2881E"/>
    <w:lvl w:ilvl="0">
      <w:start w:val="1"/>
      <w:numFmt w:val="bullet"/>
      <w:lvlText w:val=""/>
      <w:lvlJc w:val="left"/>
      <w:pPr>
        <w:ind w:left="720" w:hanging="360"/>
      </w:pPr>
      <w:rPr>
        <w:rFonts w:ascii="Zapf Dingbats" w:hAnsi="Zapf Dingbats" w:hint="default"/>
        <w:b w:val="0"/>
        <w:bCs w:val="0"/>
        <w:i w:val="0"/>
        <w:iCs w:val="0"/>
        <w:color w:val="00AEEF"/>
        <w:position w:val="2"/>
        <w:sz w:val="10"/>
        <w:szCs w:val="10"/>
      </w:rPr>
    </w:lvl>
    <w:lvl w:ilvl="1">
      <w:start w:val="1"/>
      <w:numFmt w:val="bullet"/>
      <w:lvlText w:val=""/>
      <w:lvlJc w:val="left"/>
      <w:pPr>
        <w:ind w:left="1440" w:hanging="360"/>
      </w:pPr>
      <w:rPr>
        <w:rFonts w:ascii="Zapf Dingbats" w:hAnsi="Zapf Dingbats" w:hint="default"/>
        <w:color w:val="FCB91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F72A11"/>
    <w:multiLevelType w:val="hybridMultilevel"/>
    <w:tmpl w:val="056C3EDE"/>
    <w:lvl w:ilvl="0" w:tplc="B00893B0">
      <w:start w:val="1"/>
      <w:numFmt w:val="bullet"/>
      <w:lvlText w:val=""/>
      <w:lvlJc w:val="left"/>
      <w:pPr>
        <w:ind w:left="720" w:hanging="360"/>
      </w:pPr>
      <w:rPr>
        <w:rFonts w:ascii="Zapf Dingbats" w:hAnsi="Zapf Dingbats" w:hint="default"/>
        <w:b w:val="0"/>
        <w:bCs w:val="0"/>
        <w:i w:val="0"/>
        <w:iCs w:val="0"/>
        <w:color w:val="00AEEF"/>
        <w:position w:val="2"/>
        <w:sz w:val="10"/>
        <w:szCs w:val="10"/>
      </w:rPr>
    </w:lvl>
    <w:lvl w:ilvl="1" w:tplc="6E02B5A0">
      <w:start w:val="1"/>
      <w:numFmt w:val="bullet"/>
      <w:lvlText w:val=""/>
      <w:lvlJc w:val="left"/>
      <w:pPr>
        <w:ind w:left="1440" w:hanging="360"/>
      </w:pPr>
      <w:rPr>
        <w:rFonts w:ascii="Zapf Dingbats" w:hAnsi="Zapf Dingbats" w:hint="default"/>
        <w:b w:val="0"/>
        <w:bCs w:val="0"/>
        <w:i w:val="0"/>
        <w:iCs w:val="0"/>
        <w:color w:val="FCB918"/>
        <w:sz w:val="10"/>
        <w:szCs w:val="1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14081C"/>
    <w:multiLevelType w:val="hybridMultilevel"/>
    <w:tmpl w:val="90349352"/>
    <w:lvl w:ilvl="0" w:tplc="E312B774">
      <w:start w:val="1"/>
      <w:numFmt w:val="decimal"/>
      <w:pStyle w:val="EndnoteText"/>
      <w:lvlText w:val="%1."/>
      <w:lvlJc w:val="left"/>
      <w:pPr>
        <w:ind w:left="360" w:hanging="360"/>
      </w:pPr>
      <w:rPr>
        <w:rFonts w:ascii="Lato" w:hAnsi="Lato" w:hint="default"/>
        <w:b w:val="0"/>
        <w:bCs w:val="0"/>
        <w:i w:val="0"/>
        <w:iCs w:val="0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4878D6"/>
    <w:multiLevelType w:val="multilevel"/>
    <w:tmpl w:val="63F4EEDC"/>
    <w:lvl w:ilvl="0">
      <w:start w:val="1"/>
      <w:numFmt w:val="bullet"/>
      <w:lvlText w:val=""/>
      <w:lvlJc w:val="left"/>
      <w:pPr>
        <w:ind w:left="720" w:hanging="360"/>
      </w:pPr>
      <w:rPr>
        <w:rFonts w:ascii="Zapf Dingbats" w:hAnsi="Zapf Dingbats" w:hint="default"/>
        <w:b w:val="0"/>
        <w:bCs w:val="0"/>
        <w:i w:val="0"/>
        <w:iCs w:val="0"/>
        <w:color w:val="00AEEF"/>
        <w:position w:val="2"/>
        <w:sz w:val="10"/>
        <w:szCs w:val="10"/>
      </w:rPr>
    </w:lvl>
    <w:lvl w:ilvl="1">
      <w:start w:val="1"/>
      <w:numFmt w:val="bullet"/>
      <w:lvlText w:val=""/>
      <w:lvlJc w:val="left"/>
      <w:pPr>
        <w:ind w:left="1440" w:hanging="360"/>
      </w:pPr>
      <w:rPr>
        <w:rFonts w:ascii="Zapf Dingbats" w:hAnsi="Zapf Dingbats" w:hint="default"/>
        <w:b w:val="0"/>
        <w:bCs w:val="0"/>
        <w:i w:val="0"/>
        <w:iCs w:val="0"/>
        <w:color w:val="FCB918"/>
        <w:position w:val="4"/>
        <w:sz w:val="10"/>
        <w:szCs w:val="1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252212"/>
    <w:multiLevelType w:val="hybridMultilevel"/>
    <w:tmpl w:val="6F883BDC"/>
    <w:lvl w:ilvl="0" w:tplc="26EEFF36">
      <w:start w:val="1"/>
      <w:numFmt w:val="bullet"/>
      <w:pStyle w:val="BulletedList2"/>
      <w:lvlText w:val="»"/>
      <w:lvlJc w:val="left"/>
      <w:pPr>
        <w:ind w:left="1800" w:hanging="360"/>
      </w:pPr>
      <w:rPr>
        <w:rFonts w:ascii="Lato Medium" w:hAnsi="Lato Medium" w:cs="Times New Roman" w:hint="default"/>
        <w:b w:val="0"/>
        <w:bCs w:val="0"/>
        <w:i w:val="0"/>
        <w:iCs w:val="0"/>
        <w:color w:val="000000" w:themeColor="text1"/>
        <w:position w:val="2"/>
        <w:sz w:val="22"/>
        <w:szCs w:val="22"/>
      </w:rPr>
    </w:lvl>
    <w:lvl w:ilvl="1" w:tplc="6F0EF45C">
      <w:start w:val="1"/>
      <w:numFmt w:val="bullet"/>
      <w:pStyle w:val="BulletedList2"/>
      <w:lvlText w:val="»"/>
      <w:lvlJc w:val="left"/>
      <w:pPr>
        <w:ind w:left="1440" w:hanging="360"/>
      </w:pPr>
      <w:rPr>
        <w:rFonts w:ascii="Lato Medium" w:hAnsi="Lato Medium" w:cs="Times New Roman" w:hint="default"/>
        <w:b w:val="0"/>
        <w:bCs w:val="0"/>
        <w:i w:val="0"/>
        <w:iCs w:val="0"/>
        <w:color w:val="FCB918"/>
        <w:position w:val="2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721DA8"/>
    <w:multiLevelType w:val="hybridMultilevel"/>
    <w:tmpl w:val="BC8CC878"/>
    <w:lvl w:ilvl="0" w:tplc="3CA27CA8">
      <w:start w:val="1"/>
      <w:numFmt w:val="decimal"/>
      <w:pStyle w:val="NumberedList"/>
      <w:lvlText w:val="%1."/>
      <w:lvlJc w:val="left"/>
      <w:pPr>
        <w:ind w:left="720" w:hanging="360"/>
      </w:pPr>
      <w:rPr>
        <w:rFonts w:ascii="Lato Regular" w:hAnsi="Lato Regular" w:hint="default"/>
        <w:b w:val="0"/>
        <w:bCs w:val="0"/>
        <w:i w:val="0"/>
        <w:iCs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>
    <w:nsid w:val="46543D5C"/>
    <w:multiLevelType w:val="multilevel"/>
    <w:tmpl w:val="5AF6E602"/>
    <w:lvl w:ilvl="0">
      <w:start w:val="1"/>
      <w:numFmt w:val="bullet"/>
      <w:lvlText w:val=""/>
      <w:lvlJc w:val="left"/>
      <w:pPr>
        <w:ind w:left="720" w:hanging="360"/>
      </w:pPr>
      <w:rPr>
        <w:rFonts w:ascii="Zapf Dingbats" w:hAnsi="Zapf Dingbats" w:hint="default"/>
        <w:b w:val="0"/>
        <w:bCs w:val="0"/>
        <w:i w:val="0"/>
        <w:iCs w:val="0"/>
        <w:color w:val="00AEEF"/>
        <w:position w:val="2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7E3DCD"/>
    <w:multiLevelType w:val="multilevel"/>
    <w:tmpl w:val="6516953A"/>
    <w:lvl w:ilvl="0">
      <w:start w:val="1"/>
      <w:numFmt w:val="bullet"/>
      <w:lvlText w:val=""/>
      <w:lvlJc w:val="left"/>
      <w:pPr>
        <w:ind w:left="720" w:hanging="360"/>
      </w:pPr>
      <w:rPr>
        <w:rFonts w:ascii="Zapf Dingbats" w:hAnsi="Zapf Dingbats" w:hint="default"/>
        <w:b w:val="0"/>
        <w:bCs w:val="0"/>
        <w:i w:val="0"/>
        <w:iCs w:val="0"/>
        <w:color w:val="00AEEF"/>
        <w:position w:val="2"/>
        <w:sz w:val="10"/>
        <w:szCs w:val="10"/>
      </w:rPr>
    </w:lvl>
    <w:lvl w:ilvl="1">
      <w:start w:val="1"/>
      <w:numFmt w:val="bullet"/>
      <w:lvlText w:val="»"/>
      <w:lvlJc w:val="left"/>
      <w:pPr>
        <w:ind w:left="1440" w:hanging="360"/>
      </w:pPr>
      <w:rPr>
        <w:rFonts w:ascii="Lato Medium" w:hAnsi="Lato Medium" w:cs="Times New Roman" w:hint="default"/>
        <w:b w:val="0"/>
        <w:bCs w:val="0"/>
        <w:i w:val="0"/>
        <w:iCs w:val="0"/>
        <w:color w:val="FCB918"/>
        <w:position w:val="2"/>
        <w:sz w:val="22"/>
        <w:szCs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8372D6"/>
    <w:multiLevelType w:val="hybridMultilevel"/>
    <w:tmpl w:val="B0EE36AC"/>
    <w:lvl w:ilvl="0" w:tplc="975A0024">
      <w:start w:val="1"/>
      <w:numFmt w:val="bullet"/>
      <w:lvlText w:val=""/>
      <w:lvlJc w:val="left"/>
      <w:pPr>
        <w:ind w:left="720" w:hanging="360"/>
      </w:pPr>
      <w:rPr>
        <w:rFonts w:ascii="Zapf Dingbats" w:hAnsi="Zapf Dingbats" w:hint="default"/>
        <w:b w:val="0"/>
        <w:bCs w:val="0"/>
        <w:i w:val="0"/>
        <w:iCs w:val="0"/>
        <w:color w:val="00AEEF"/>
        <w:position w:val="4"/>
        <w:sz w:val="10"/>
        <w:szCs w:val="1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40761"/>
    <w:multiLevelType w:val="hybridMultilevel"/>
    <w:tmpl w:val="63F4EEDC"/>
    <w:lvl w:ilvl="0" w:tplc="B00893B0">
      <w:start w:val="1"/>
      <w:numFmt w:val="bullet"/>
      <w:lvlText w:val=""/>
      <w:lvlJc w:val="left"/>
      <w:pPr>
        <w:ind w:left="720" w:hanging="360"/>
      </w:pPr>
      <w:rPr>
        <w:rFonts w:ascii="Zapf Dingbats" w:hAnsi="Zapf Dingbats" w:hint="default"/>
        <w:b w:val="0"/>
        <w:bCs w:val="0"/>
        <w:i w:val="0"/>
        <w:iCs w:val="0"/>
        <w:color w:val="00AEEF"/>
        <w:position w:val="2"/>
        <w:sz w:val="10"/>
        <w:szCs w:val="10"/>
      </w:rPr>
    </w:lvl>
    <w:lvl w:ilvl="1" w:tplc="2C3A245A">
      <w:start w:val="1"/>
      <w:numFmt w:val="bullet"/>
      <w:lvlText w:val=""/>
      <w:lvlJc w:val="left"/>
      <w:pPr>
        <w:ind w:left="1440" w:hanging="360"/>
      </w:pPr>
      <w:rPr>
        <w:rFonts w:ascii="Zapf Dingbats" w:hAnsi="Zapf Dingbats" w:hint="default"/>
        <w:b w:val="0"/>
        <w:bCs w:val="0"/>
        <w:i w:val="0"/>
        <w:iCs w:val="0"/>
        <w:color w:val="FCB918"/>
        <w:position w:val="4"/>
        <w:sz w:val="10"/>
        <w:szCs w:val="1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5A25A7"/>
    <w:multiLevelType w:val="multilevel"/>
    <w:tmpl w:val="201E65EC"/>
    <w:lvl w:ilvl="0">
      <w:start w:val="1"/>
      <w:numFmt w:val="bullet"/>
      <w:lvlText w:val=""/>
      <w:lvlJc w:val="left"/>
      <w:pPr>
        <w:ind w:left="720" w:hanging="360"/>
      </w:pPr>
      <w:rPr>
        <w:rFonts w:ascii="Zapf Dingbats" w:hAnsi="Zapf Dingbats" w:hint="default"/>
        <w:b w:val="0"/>
        <w:bCs w:val="0"/>
        <w:i w:val="0"/>
        <w:iCs w:val="0"/>
        <w:color w:val="00AEEF"/>
        <w:position w:val="2"/>
        <w:sz w:val="10"/>
        <w:szCs w:val="10"/>
      </w:rPr>
    </w:lvl>
    <w:lvl w:ilvl="1">
      <w:start w:val="1"/>
      <w:numFmt w:val="bullet"/>
      <w:lvlText w:val="—"/>
      <w:lvlJc w:val="left"/>
      <w:pPr>
        <w:ind w:left="1440" w:hanging="360"/>
      </w:pPr>
      <w:rPr>
        <w:rFonts w:ascii="Lato Regular" w:hAnsi="Lato Regular" w:cs="Times New Roman" w:hint="default"/>
        <w:b w:val="0"/>
        <w:bCs w:val="0"/>
        <w:i w:val="0"/>
        <w:iCs w:val="0"/>
        <w:color w:val="FCB918"/>
        <w:position w:val="4"/>
        <w:sz w:val="20"/>
        <w:szCs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C72881"/>
    <w:multiLevelType w:val="hybridMultilevel"/>
    <w:tmpl w:val="2AB6D2F4"/>
    <w:lvl w:ilvl="0" w:tplc="F6246034">
      <w:start w:val="1"/>
      <w:numFmt w:val="bullet"/>
      <w:pStyle w:val="TableRowBullet"/>
      <w:lvlText w:val=""/>
      <w:lvlJc w:val="left"/>
      <w:pPr>
        <w:ind w:left="360" w:hanging="360"/>
      </w:pPr>
      <w:rPr>
        <w:rFonts w:ascii="Zapf Dingbats" w:hAnsi="Zapf Dingbats" w:hint="default"/>
        <w:b w:val="0"/>
        <w:bCs w:val="0"/>
        <w:i w:val="0"/>
        <w:iCs w:val="0"/>
        <w:color w:val="00AEEF"/>
        <w:position w:val="2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9A520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6E8356BD"/>
    <w:multiLevelType w:val="hybridMultilevel"/>
    <w:tmpl w:val="9FA2881E"/>
    <w:lvl w:ilvl="0" w:tplc="B00893B0">
      <w:start w:val="1"/>
      <w:numFmt w:val="bullet"/>
      <w:lvlText w:val=""/>
      <w:lvlJc w:val="left"/>
      <w:pPr>
        <w:ind w:left="720" w:hanging="360"/>
      </w:pPr>
      <w:rPr>
        <w:rFonts w:ascii="Zapf Dingbats" w:hAnsi="Zapf Dingbats" w:hint="default"/>
        <w:b w:val="0"/>
        <w:bCs w:val="0"/>
        <w:i w:val="0"/>
        <w:iCs w:val="0"/>
        <w:color w:val="00AEEF"/>
        <w:position w:val="2"/>
        <w:sz w:val="10"/>
        <w:szCs w:val="10"/>
      </w:rPr>
    </w:lvl>
    <w:lvl w:ilvl="1" w:tplc="46B052EC">
      <w:start w:val="1"/>
      <w:numFmt w:val="bullet"/>
      <w:lvlText w:val=""/>
      <w:lvlJc w:val="left"/>
      <w:pPr>
        <w:ind w:left="1440" w:hanging="360"/>
      </w:pPr>
      <w:rPr>
        <w:rFonts w:ascii="Zapf Dingbats" w:hAnsi="Zapf Dingbats" w:hint="default"/>
        <w:color w:val="FCB9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423178"/>
    <w:multiLevelType w:val="multilevel"/>
    <w:tmpl w:val="343AFE64"/>
    <w:lvl w:ilvl="0">
      <w:start w:val="1"/>
      <w:numFmt w:val="bullet"/>
      <w:lvlText w:val=""/>
      <w:lvlJc w:val="left"/>
      <w:pPr>
        <w:ind w:left="720" w:hanging="360"/>
      </w:pPr>
      <w:rPr>
        <w:rFonts w:ascii="Zapf Dingbats" w:hAnsi="Zapf Dingbats" w:hint="default"/>
        <w:b w:val="0"/>
        <w:bCs w:val="0"/>
        <w:i w:val="0"/>
        <w:iCs w:val="0"/>
        <w:color w:val="00AEEF"/>
        <w:position w:val="2"/>
        <w:sz w:val="10"/>
        <w:szCs w:val="10"/>
      </w:rPr>
    </w:lvl>
    <w:lvl w:ilvl="1">
      <w:start w:val="1"/>
      <w:numFmt w:val="bullet"/>
      <w:lvlText w:val="»"/>
      <w:lvlJc w:val="left"/>
      <w:pPr>
        <w:ind w:left="1440" w:hanging="360"/>
      </w:pPr>
      <w:rPr>
        <w:rFonts w:ascii="Lato Regular" w:hAnsi="Lato Regular" w:cs="Times New Roman" w:hint="default"/>
        <w:b w:val="0"/>
        <w:bCs w:val="0"/>
        <w:i w:val="0"/>
        <w:iCs w:val="0"/>
        <w:color w:val="FCB918"/>
        <w:position w:val="4"/>
        <w:sz w:val="20"/>
        <w:szCs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EA7830"/>
    <w:multiLevelType w:val="hybridMultilevel"/>
    <w:tmpl w:val="343AFE64"/>
    <w:lvl w:ilvl="0" w:tplc="B00893B0">
      <w:start w:val="1"/>
      <w:numFmt w:val="bullet"/>
      <w:lvlText w:val=""/>
      <w:lvlJc w:val="left"/>
      <w:pPr>
        <w:ind w:left="720" w:hanging="360"/>
      </w:pPr>
      <w:rPr>
        <w:rFonts w:ascii="Zapf Dingbats" w:hAnsi="Zapf Dingbats" w:hint="default"/>
        <w:b w:val="0"/>
        <w:bCs w:val="0"/>
        <w:i w:val="0"/>
        <w:iCs w:val="0"/>
        <w:color w:val="00AEEF"/>
        <w:position w:val="2"/>
        <w:sz w:val="10"/>
        <w:szCs w:val="10"/>
      </w:rPr>
    </w:lvl>
    <w:lvl w:ilvl="1" w:tplc="E8629418">
      <w:start w:val="1"/>
      <w:numFmt w:val="bullet"/>
      <w:lvlText w:val="»"/>
      <w:lvlJc w:val="left"/>
      <w:pPr>
        <w:ind w:left="1440" w:hanging="360"/>
      </w:pPr>
      <w:rPr>
        <w:rFonts w:ascii="Lato Regular" w:hAnsi="Lato Regular" w:cs="Times New Roman" w:hint="default"/>
        <w:b w:val="0"/>
        <w:bCs w:val="0"/>
        <w:i w:val="0"/>
        <w:iCs w:val="0"/>
        <w:color w:val="FCB918"/>
        <w:position w:val="4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C21AF5"/>
    <w:multiLevelType w:val="multilevel"/>
    <w:tmpl w:val="056C3EDE"/>
    <w:lvl w:ilvl="0">
      <w:start w:val="1"/>
      <w:numFmt w:val="bullet"/>
      <w:lvlText w:val=""/>
      <w:lvlJc w:val="left"/>
      <w:pPr>
        <w:ind w:left="720" w:hanging="360"/>
      </w:pPr>
      <w:rPr>
        <w:rFonts w:ascii="Zapf Dingbats" w:hAnsi="Zapf Dingbats" w:hint="default"/>
        <w:b w:val="0"/>
        <w:bCs w:val="0"/>
        <w:i w:val="0"/>
        <w:iCs w:val="0"/>
        <w:color w:val="00AEEF"/>
        <w:position w:val="2"/>
        <w:sz w:val="10"/>
        <w:szCs w:val="10"/>
      </w:rPr>
    </w:lvl>
    <w:lvl w:ilvl="1">
      <w:start w:val="1"/>
      <w:numFmt w:val="bullet"/>
      <w:lvlText w:val=""/>
      <w:lvlJc w:val="left"/>
      <w:pPr>
        <w:ind w:left="1440" w:hanging="360"/>
      </w:pPr>
      <w:rPr>
        <w:rFonts w:ascii="Zapf Dingbats" w:hAnsi="Zapf Dingbats" w:hint="default"/>
        <w:b w:val="0"/>
        <w:bCs w:val="0"/>
        <w:i w:val="0"/>
        <w:iCs w:val="0"/>
        <w:color w:val="FCB918"/>
        <w:sz w:val="10"/>
        <w:szCs w:val="1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6B07C7"/>
    <w:multiLevelType w:val="hybridMultilevel"/>
    <w:tmpl w:val="201E65EC"/>
    <w:lvl w:ilvl="0" w:tplc="B00893B0">
      <w:start w:val="1"/>
      <w:numFmt w:val="bullet"/>
      <w:lvlText w:val=""/>
      <w:lvlJc w:val="left"/>
      <w:pPr>
        <w:ind w:left="720" w:hanging="360"/>
      </w:pPr>
      <w:rPr>
        <w:rFonts w:ascii="Zapf Dingbats" w:hAnsi="Zapf Dingbats" w:hint="default"/>
        <w:b w:val="0"/>
        <w:bCs w:val="0"/>
        <w:i w:val="0"/>
        <w:iCs w:val="0"/>
        <w:color w:val="00AEEF"/>
        <w:position w:val="2"/>
        <w:sz w:val="10"/>
        <w:szCs w:val="10"/>
      </w:rPr>
    </w:lvl>
    <w:lvl w:ilvl="1" w:tplc="2996DD8C">
      <w:start w:val="1"/>
      <w:numFmt w:val="bullet"/>
      <w:lvlText w:val="—"/>
      <w:lvlJc w:val="left"/>
      <w:pPr>
        <w:ind w:left="1440" w:hanging="360"/>
      </w:pPr>
      <w:rPr>
        <w:rFonts w:ascii="Lato Regular" w:hAnsi="Lato Regular" w:cs="Times New Roman" w:hint="default"/>
        <w:b w:val="0"/>
        <w:bCs w:val="0"/>
        <w:i w:val="0"/>
        <w:iCs w:val="0"/>
        <w:color w:val="FCB918"/>
        <w:position w:val="4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19"/>
    <w:lvlOverride w:ilvl="0">
      <w:startOverride w:val="1"/>
    </w:lvlOverride>
  </w:num>
  <w:num w:numId="4">
    <w:abstractNumId w:val="25"/>
  </w:num>
  <w:num w:numId="5">
    <w:abstractNumId w:val="27"/>
  </w:num>
  <w:num w:numId="6">
    <w:abstractNumId w:val="11"/>
  </w:num>
  <w:num w:numId="7">
    <w:abstractNumId w:val="14"/>
  </w:num>
  <w:num w:numId="8">
    <w:abstractNumId w:val="15"/>
  </w:num>
  <w:num w:numId="9">
    <w:abstractNumId w:val="30"/>
  </w:num>
  <w:num w:numId="10">
    <w:abstractNumId w:val="23"/>
  </w:num>
  <w:num w:numId="11">
    <w:abstractNumId w:val="20"/>
  </w:num>
  <w:num w:numId="12">
    <w:abstractNumId w:val="17"/>
  </w:num>
  <w:num w:numId="13">
    <w:abstractNumId w:val="13"/>
  </w:num>
  <w:num w:numId="14">
    <w:abstractNumId w:val="10"/>
  </w:num>
  <w:num w:numId="15">
    <w:abstractNumId w:val="29"/>
  </w:num>
  <w:num w:numId="16">
    <w:abstractNumId w:val="28"/>
  </w:num>
  <w:num w:numId="17">
    <w:abstractNumId w:val="31"/>
  </w:num>
  <w:num w:numId="18">
    <w:abstractNumId w:val="24"/>
  </w:num>
  <w:num w:numId="19">
    <w:abstractNumId w:val="18"/>
  </w:num>
  <w:num w:numId="20">
    <w:abstractNumId w:val="2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26"/>
  </w:num>
  <w:num w:numId="32">
    <w:abstractNumId w:val="12"/>
  </w:num>
  <w:num w:numId="33">
    <w:abstractNumId w:val="19"/>
    <w:lvlOverride w:ilvl="0">
      <w:startOverride w:val="1"/>
    </w:lvlOverride>
  </w:num>
  <w:num w:numId="34">
    <w:abstractNumId w:val="19"/>
    <w:lvlOverride w:ilvl="0">
      <w:startOverride w:val="1"/>
    </w:lvlOverride>
  </w:num>
  <w:num w:numId="35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TrueTypeFonts/>
  <w:saveSubsetFonts/>
  <w:hideSpellingErrors/>
  <w:hideGrammaticalErrors/>
  <w:attachedTemplate r:id="rId1"/>
  <w:stylePaneFormatFilter w:val="9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1"/>
  <w:stylePaneSortMethod w:val="0000"/>
  <w:styleLockTheme/>
  <w:defaultTabStop w:val="720"/>
  <w:consecutiveHyphenLimit w:val="1"/>
  <w:doNotHyphenateCaps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406"/>
    <w:rsid w:val="000008BC"/>
    <w:rsid w:val="0000506B"/>
    <w:rsid w:val="00005988"/>
    <w:rsid w:val="000063B8"/>
    <w:rsid w:val="00006D09"/>
    <w:rsid w:val="00007276"/>
    <w:rsid w:val="00010448"/>
    <w:rsid w:val="0001075C"/>
    <w:rsid w:val="00010CF6"/>
    <w:rsid w:val="00010D61"/>
    <w:rsid w:val="0001258C"/>
    <w:rsid w:val="00012A90"/>
    <w:rsid w:val="00014092"/>
    <w:rsid w:val="00014D08"/>
    <w:rsid w:val="00014E2D"/>
    <w:rsid w:val="000151D7"/>
    <w:rsid w:val="0002041D"/>
    <w:rsid w:val="00020936"/>
    <w:rsid w:val="000210C9"/>
    <w:rsid w:val="000219B5"/>
    <w:rsid w:val="00022CA3"/>
    <w:rsid w:val="00027C9C"/>
    <w:rsid w:val="00031872"/>
    <w:rsid w:val="00031C3E"/>
    <w:rsid w:val="00036714"/>
    <w:rsid w:val="00036F5F"/>
    <w:rsid w:val="00047AE6"/>
    <w:rsid w:val="00052F63"/>
    <w:rsid w:val="00053D3C"/>
    <w:rsid w:val="000561C5"/>
    <w:rsid w:val="00056B20"/>
    <w:rsid w:val="000576EF"/>
    <w:rsid w:val="00057C12"/>
    <w:rsid w:val="00066D06"/>
    <w:rsid w:val="00071679"/>
    <w:rsid w:val="00073126"/>
    <w:rsid w:val="0007364D"/>
    <w:rsid w:val="0007592E"/>
    <w:rsid w:val="00075EEB"/>
    <w:rsid w:val="0007600A"/>
    <w:rsid w:val="00076D43"/>
    <w:rsid w:val="00080CD5"/>
    <w:rsid w:val="00081907"/>
    <w:rsid w:val="00082A0D"/>
    <w:rsid w:val="00084523"/>
    <w:rsid w:val="00086385"/>
    <w:rsid w:val="00086728"/>
    <w:rsid w:val="00086CA5"/>
    <w:rsid w:val="0009256E"/>
    <w:rsid w:val="00093C14"/>
    <w:rsid w:val="00093F67"/>
    <w:rsid w:val="0009623D"/>
    <w:rsid w:val="00097E81"/>
    <w:rsid w:val="00097EEC"/>
    <w:rsid w:val="000A330E"/>
    <w:rsid w:val="000A36BB"/>
    <w:rsid w:val="000A3860"/>
    <w:rsid w:val="000A58AF"/>
    <w:rsid w:val="000A58FA"/>
    <w:rsid w:val="000B407F"/>
    <w:rsid w:val="000C0266"/>
    <w:rsid w:val="000C0EFC"/>
    <w:rsid w:val="000C27C8"/>
    <w:rsid w:val="000C3ECC"/>
    <w:rsid w:val="000D1722"/>
    <w:rsid w:val="000D26CD"/>
    <w:rsid w:val="000D2EE9"/>
    <w:rsid w:val="000D46CD"/>
    <w:rsid w:val="000D4C88"/>
    <w:rsid w:val="000D591F"/>
    <w:rsid w:val="000D6B2D"/>
    <w:rsid w:val="000E0BCF"/>
    <w:rsid w:val="000E1F86"/>
    <w:rsid w:val="000E2617"/>
    <w:rsid w:val="000E2B6D"/>
    <w:rsid w:val="000E4D27"/>
    <w:rsid w:val="000E4FA8"/>
    <w:rsid w:val="000F0C6C"/>
    <w:rsid w:val="000F51BE"/>
    <w:rsid w:val="000F5729"/>
    <w:rsid w:val="000F6AF8"/>
    <w:rsid w:val="00100B01"/>
    <w:rsid w:val="001027C7"/>
    <w:rsid w:val="00103414"/>
    <w:rsid w:val="001058AE"/>
    <w:rsid w:val="001135E0"/>
    <w:rsid w:val="00113F30"/>
    <w:rsid w:val="00115168"/>
    <w:rsid w:val="0011644B"/>
    <w:rsid w:val="0011691B"/>
    <w:rsid w:val="00121EF4"/>
    <w:rsid w:val="0012339C"/>
    <w:rsid w:val="00125147"/>
    <w:rsid w:val="00125D49"/>
    <w:rsid w:val="001278EC"/>
    <w:rsid w:val="001334C8"/>
    <w:rsid w:val="001342FB"/>
    <w:rsid w:val="0013533B"/>
    <w:rsid w:val="00135A54"/>
    <w:rsid w:val="00135CE8"/>
    <w:rsid w:val="00140926"/>
    <w:rsid w:val="00141133"/>
    <w:rsid w:val="001446CF"/>
    <w:rsid w:val="001446FB"/>
    <w:rsid w:val="001478E3"/>
    <w:rsid w:val="0015106E"/>
    <w:rsid w:val="0015112E"/>
    <w:rsid w:val="00151945"/>
    <w:rsid w:val="00154A15"/>
    <w:rsid w:val="00156EFF"/>
    <w:rsid w:val="00160131"/>
    <w:rsid w:val="001610F8"/>
    <w:rsid w:val="00161E24"/>
    <w:rsid w:val="001624BB"/>
    <w:rsid w:val="001626F2"/>
    <w:rsid w:val="00162961"/>
    <w:rsid w:val="00164570"/>
    <w:rsid w:val="001646CE"/>
    <w:rsid w:val="001742FE"/>
    <w:rsid w:val="001745AC"/>
    <w:rsid w:val="00182A70"/>
    <w:rsid w:val="001833EB"/>
    <w:rsid w:val="0018590C"/>
    <w:rsid w:val="00186516"/>
    <w:rsid w:val="0019035C"/>
    <w:rsid w:val="00190A1C"/>
    <w:rsid w:val="00190B24"/>
    <w:rsid w:val="001A06E3"/>
    <w:rsid w:val="001A0F7D"/>
    <w:rsid w:val="001A12B5"/>
    <w:rsid w:val="001A1E37"/>
    <w:rsid w:val="001A2ABD"/>
    <w:rsid w:val="001A2C75"/>
    <w:rsid w:val="001A4751"/>
    <w:rsid w:val="001A4941"/>
    <w:rsid w:val="001A578F"/>
    <w:rsid w:val="001A7C60"/>
    <w:rsid w:val="001A7F62"/>
    <w:rsid w:val="001B0F3F"/>
    <w:rsid w:val="001B1BC4"/>
    <w:rsid w:val="001B2183"/>
    <w:rsid w:val="001B4FA9"/>
    <w:rsid w:val="001B5EFA"/>
    <w:rsid w:val="001C0B01"/>
    <w:rsid w:val="001C1AC5"/>
    <w:rsid w:val="001C346D"/>
    <w:rsid w:val="001C35E7"/>
    <w:rsid w:val="001C468F"/>
    <w:rsid w:val="001C6E65"/>
    <w:rsid w:val="001D011C"/>
    <w:rsid w:val="001D159A"/>
    <w:rsid w:val="001D19F4"/>
    <w:rsid w:val="001D231E"/>
    <w:rsid w:val="001D5DB0"/>
    <w:rsid w:val="001D7D0E"/>
    <w:rsid w:val="001E2049"/>
    <w:rsid w:val="001F001E"/>
    <w:rsid w:val="001F13CB"/>
    <w:rsid w:val="001F14D8"/>
    <w:rsid w:val="001F2A2B"/>
    <w:rsid w:val="001F57C4"/>
    <w:rsid w:val="00203B3B"/>
    <w:rsid w:val="0021016A"/>
    <w:rsid w:val="00210F2D"/>
    <w:rsid w:val="00213420"/>
    <w:rsid w:val="002137A1"/>
    <w:rsid w:val="0021389A"/>
    <w:rsid w:val="00213978"/>
    <w:rsid w:val="00214E4A"/>
    <w:rsid w:val="002154B1"/>
    <w:rsid w:val="00217C43"/>
    <w:rsid w:val="00221DF0"/>
    <w:rsid w:val="002222ED"/>
    <w:rsid w:val="002241AB"/>
    <w:rsid w:val="00225F0D"/>
    <w:rsid w:val="002276F8"/>
    <w:rsid w:val="00231F82"/>
    <w:rsid w:val="00233915"/>
    <w:rsid w:val="00233BD9"/>
    <w:rsid w:val="00235B48"/>
    <w:rsid w:val="00235D99"/>
    <w:rsid w:val="00242955"/>
    <w:rsid w:val="0024339A"/>
    <w:rsid w:val="0024354A"/>
    <w:rsid w:val="00243ED0"/>
    <w:rsid w:val="00246AEA"/>
    <w:rsid w:val="002473A0"/>
    <w:rsid w:val="00253949"/>
    <w:rsid w:val="00257E9E"/>
    <w:rsid w:val="0026118B"/>
    <w:rsid w:val="00261E15"/>
    <w:rsid w:val="002666D2"/>
    <w:rsid w:val="00267E38"/>
    <w:rsid w:val="00270394"/>
    <w:rsid w:val="00272775"/>
    <w:rsid w:val="002728C0"/>
    <w:rsid w:val="00272B4D"/>
    <w:rsid w:val="00273A21"/>
    <w:rsid w:val="00274EBC"/>
    <w:rsid w:val="00276444"/>
    <w:rsid w:val="002778AB"/>
    <w:rsid w:val="00277FE2"/>
    <w:rsid w:val="00281662"/>
    <w:rsid w:val="00281A25"/>
    <w:rsid w:val="00286739"/>
    <w:rsid w:val="00286B38"/>
    <w:rsid w:val="0029072A"/>
    <w:rsid w:val="00291A18"/>
    <w:rsid w:val="002925DD"/>
    <w:rsid w:val="00297115"/>
    <w:rsid w:val="00297905"/>
    <w:rsid w:val="002A021A"/>
    <w:rsid w:val="002A05A7"/>
    <w:rsid w:val="002A3D0B"/>
    <w:rsid w:val="002A4C1C"/>
    <w:rsid w:val="002A54B5"/>
    <w:rsid w:val="002A725F"/>
    <w:rsid w:val="002A7A25"/>
    <w:rsid w:val="002B629A"/>
    <w:rsid w:val="002C06F4"/>
    <w:rsid w:val="002C08EF"/>
    <w:rsid w:val="002C28A3"/>
    <w:rsid w:val="002C3D25"/>
    <w:rsid w:val="002C6C8C"/>
    <w:rsid w:val="002D2633"/>
    <w:rsid w:val="002D3ACC"/>
    <w:rsid w:val="002D3DA0"/>
    <w:rsid w:val="002D616B"/>
    <w:rsid w:val="002D6C51"/>
    <w:rsid w:val="002E17B1"/>
    <w:rsid w:val="002E6D53"/>
    <w:rsid w:val="002E7DEB"/>
    <w:rsid w:val="002F2035"/>
    <w:rsid w:val="002F28CC"/>
    <w:rsid w:val="002F2DC7"/>
    <w:rsid w:val="002F32FA"/>
    <w:rsid w:val="002F3483"/>
    <w:rsid w:val="002F5B8A"/>
    <w:rsid w:val="00300142"/>
    <w:rsid w:val="0030175F"/>
    <w:rsid w:val="00302037"/>
    <w:rsid w:val="00304D79"/>
    <w:rsid w:val="00305B57"/>
    <w:rsid w:val="00305CB0"/>
    <w:rsid w:val="003068EF"/>
    <w:rsid w:val="0031298A"/>
    <w:rsid w:val="00317AC2"/>
    <w:rsid w:val="00321A64"/>
    <w:rsid w:val="00325E88"/>
    <w:rsid w:val="003274BC"/>
    <w:rsid w:val="00327C7A"/>
    <w:rsid w:val="0033124E"/>
    <w:rsid w:val="00340263"/>
    <w:rsid w:val="003417E9"/>
    <w:rsid w:val="003437AC"/>
    <w:rsid w:val="003474FD"/>
    <w:rsid w:val="00354EB1"/>
    <w:rsid w:val="00356A0E"/>
    <w:rsid w:val="003577D2"/>
    <w:rsid w:val="00357DF5"/>
    <w:rsid w:val="003625AA"/>
    <w:rsid w:val="0036437D"/>
    <w:rsid w:val="00366D2D"/>
    <w:rsid w:val="00366FE0"/>
    <w:rsid w:val="00367145"/>
    <w:rsid w:val="00367DC0"/>
    <w:rsid w:val="00370580"/>
    <w:rsid w:val="003711EC"/>
    <w:rsid w:val="00377903"/>
    <w:rsid w:val="003808F4"/>
    <w:rsid w:val="003863B2"/>
    <w:rsid w:val="00392658"/>
    <w:rsid w:val="00392E53"/>
    <w:rsid w:val="00395825"/>
    <w:rsid w:val="00396586"/>
    <w:rsid w:val="00397164"/>
    <w:rsid w:val="003A0C3E"/>
    <w:rsid w:val="003A6168"/>
    <w:rsid w:val="003B0C1C"/>
    <w:rsid w:val="003B1D4F"/>
    <w:rsid w:val="003B40F0"/>
    <w:rsid w:val="003B502B"/>
    <w:rsid w:val="003C1B00"/>
    <w:rsid w:val="003C240D"/>
    <w:rsid w:val="003D3BF8"/>
    <w:rsid w:val="003D71B4"/>
    <w:rsid w:val="003D7612"/>
    <w:rsid w:val="003E173C"/>
    <w:rsid w:val="003E2ADE"/>
    <w:rsid w:val="003E2D51"/>
    <w:rsid w:val="003E48B2"/>
    <w:rsid w:val="003F07BC"/>
    <w:rsid w:val="003F1808"/>
    <w:rsid w:val="003F3BFA"/>
    <w:rsid w:val="003F5A4D"/>
    <w:rsid w:val="003F5AC6"/>
    <w:rsid w:val="003F6C46"/>
    <w:rsid w:val="003F7E77"/>
    <w:rsid w:val="00404C46"/>
    <w:rsid w:val="00411019"/>
    <w:rsid w:val="004115B6"/>
    <w:rsid w:val="0041331B"/>
    <w:rsid w:val="00415793"/>
    <w:rsid w:val="00416272"/>
    <w:rsid w:val="00416A70"/>
    <w:rsid w:val="00420964"/>
    <w:rsid w:val="004227AC"/>
    <w:rsid w:val="004236F8"/>
    <w:rsid w:val="00426660"/>
    <w:rsid w:val="004313B3"/>
    <w:rsid w:val="00431E71"/>
    <w:rsid w:val="00433948"/>
    <w:rsid w:val="0043423D"/>
    <w:rsid w:val="00436C1C"/>
    <w:rsid w:val="00437487"/>
    <w:rsid w:val="00443DB7"/>
    <w:rsid w:val="0044517D"/>
    <w:rsid w:val="004454E6"/>
    <w:rsid w:val="004469B0"/>
    <w:rsid w:val="00447294"/>
    <w:rsid w:val="0045047D"/>
    <w:rsid w:val="00450FF8"/>
    <w:rsid w:val="00452ABB"/>
    <w:rsid w:val="00462195"/>
    <w:rsid w:val="00465F99"/>
    <w:rsid w:val="0047052C"/>
    <w:rsid w:val="00476141"/>
    <w:rsid w:val="0048009D"/>
    <w:rsid w:val="00485A67"/>
    <w:rsid w:val="004905A4"/>
    <w:rsid w:val="00495329"/>
    <w:rsid w:val="00495FA7"/>
    <w:rsid w:val="00496F1E"/>
    <w:rsid w:val="004974CB"/>
    <w:rsid w:val="004A05BE"/>
    <w:rsid w:val="004A429F"/>
    <w:rsid w:val="004A4DC4"/>
    <w:rsid w:val="004B0F99"/>
    <w:rsid w:val="004B1725"/>
    <w:rsid w:val="004B200B"/>
    <w:rsid w:val="004B3658"/>
    <w:rsid w:val="004B5FA5"/>
    <w:rsid w:val="004B6E8A"/>
    <w:rsid w:val="004B6ECC"/>
    <w:rsid w:val="004C2C1B"/>
    <w:rsid w:val="004C4516"/>
    <w:rsid w:val="004C61ED"/>
    <w:rsid w:val="004C7CEC"/>
    <w:rsid w:val="004D0934"/>
    <w:rsid w:val="004D10A9"/>
    <w:rsid w:val="004D1258"/>
    <w:rsid w:val="004D4C5E"/>
    <w:rsid w:val="004D5633"/>
    <w:rsid w:val="004D7850"/>
    <w:rsid w:val="004D7D8D"/>
    <w:rsid w:val="004E02BA"/>
    <w:rsid w:val="004E0DC0"/>
    <w:rsid w:val="004E16B6"/>
    <w:rsid w:val="004E2CD1"/>
    <w:rsid w:val="004E5C4C"/>
    <w:rsid w:val="004E6346"/>
    <w:rsid w:val="004E645F"/>
    <w:rsid w:val="004F1DBB"/>
    <w:rsid w:val="004F1F67"/>
    <w:rsid w:val="004F31A0"/>
    <w:rsid w:val="004F3C8C"/>
    <w:rsid w:val="004F4526"/>
    <w:rsid w:val="004F683B"/>
    <w:rsid w:val="004F68FB"/>
    <w:rsid w:val="00500409"/>
    <w:rsid w:val="005015D9"/>
    <w:rsid w:val="005041F8"/>
    <w:rsid w:val="0050442E"/>
    <w:rsid w:val="00504FA3"/>
    <w:rsid w:val="00505CDD"/>
    <w:rsid w:val="0051088F"/>
    <w:rsid w:val="00512A62"/>
    <w:rsid w:val="00512A7F"/>
    <w:rsid w:val="00514DF2"/>
    <w:rsid w:val="0052072C"/>
    <w:rsid w:val="00522CA9"/>
    <w:rsid w:val="00522E45"/>
    <w:rsid w:val="00522F22"/>
    <w:rsid w:val="00531937"/>
    <w:rsid w:val="00531B14"/>
    <w:rsid w:val="00534046"/>
    <w:rsid w:val="00535767"/>
    <w:rsid w:val="00537708"/>
    <w:rsid w:val="00544B20"/>
    <w:rsid w:val="0054749F"/>
    <w:rsid w:val="00551D7F"/>
    <w:rsid w:val="00552104"/>
    <w:rsid w:val="0055691C"/>
    <w:rsid w:val="005572D7"/>
    <w:rsid w:val="00557454"/>
    <w:rsid w:val="00557878"/>
    <w:rsid w:val="0056230C"/>
    <w:rsid w:val="00564B0C"/>
    <w:rsid w:val="005659C5"/>
    <w:rsid w:val="00567910"/>
    <w:rsid w:val="0057159A"/>
    <w:rsid w:val="00572820"/>
    <w:rsid w:val="0057502C"/>
    <w:rsid w:val="0057666A"/>
    <w:rsid w:val="0058233C"/>
    <w:rsid w:val="00584797"/>
    <w:rsid w:val="00586254"/>
    <w:rsid w:val="0058737D"/>
    <w:rsid w:val="0059236B"/>
    <w:rsid w:val="00592816"/>
    <w:rsid w:val="0059795D"/>
    <w:rsid w:val="005A0707"/>
    <w:rsid w:val="005A1D5B"/>
    <w:rsid w:val="005A30A0"/>
    <w:rsid w:val="005A42CF"/>
    <w:rsid w:val="005A5B31"/>
    <w:rsid w:val="005A7BC5"/>
    <w:rsid w:val="005A7DD6"/>
    <w:rsid w:val="005B0083"/>
    <w:rsid w:val="005B0F5B"/>
    <w:rsid w:val="005B0FA9"/>
    <w:rsid w:val="005B1B02"/>
    <w:rsid w:val="005B5875"/>
    <w:rsid w:val="005B6A09"/>
    <w:rsid w:val="005B7732"/>
    <w:rsid w:val="005B77DD"/>
    <w:rsid w:val="005C136B"/>
    <w:rsid w:val="005C1B95"/>
    <w:rsid w:val="005C29F7"/>
    <w:rsid w:val="005C59ED"/>
    <w:rsid w:val="005D0136"/>
    <w:rsid w:val="005D1595"/>
    <w:rsid w:val="005D76AA"/>
    <w:rsid w:val="005E0F87"/>
    <w:rsid w:val="005E1A3C"/>
    <w:rsid w:val="005E6C04"/>
    <w:rsid w:val="005F3DDF"/>
    <w:rsid w:val="005F7382"/>
    <w:rsid w:val="00600850"/>
    <w:rsid w:val="006018A1"/>
    <w:rsid w:val="006028F4"/>
    <w:rsid w:val="0060328B"/>
    <w:rsid w:val="00603B98"/>
    <w:rsid w:val="00605BE1"/>
    <w:rsid w:val="006062C7"/>
    <w:rsid w:val="00612E24"/>
    <w:rsid w:val="006142C3"/>
    <w:rsid w:val="00621596"/>
    <w:rsid w:val="006218B9"/>
    <w:rsid w:val="006255DD"/>
    <w:rsid w:val="00631BF2"/>
    <w:rsid w:val="00632013"/>
    <w:rsid w:val="0063489D"/>
    <w:rsid w:val="0063500E"/>
    <w:rsid w:val="00635207"/>
    <w:rsid w:val="0063718B"/>
    <w:rsid w:val="00637BD1"/>
    <w:rsid w:val="0064058C"/>
    <w:rsid w:val="006409BB"/>
    <w:rsid w:val="00640F43"/>
    <w:rsid w:val="006418CA"/>
    <w:rsid w:val="006430E7"/>
    <w:rsid w:val="006477CD"/>
    <w:rsid w:val="00654E10"/>
    <w:rsid w:val="00654FCF"/>
    <w:rsid w:val="00657210"/>
    <w:rsid w:val="00657F84"/>
    <w:rsid w:val="006605A5"/>
    <w:rsid w:val="006642BE"/>
    <w:rsid w:val="00666318"/>
    <w:rsid w:val="0067304C"/>
    <w:rsid w:val="00674A10"/>
    <w:rsid w:val="006751F3"/>
    <w:rsid w:val="006765F1"/>
    <w:rsid w:val="006828BE"/>
    <w:rsid w:val="00687404"/>
    <w:rsid w:val="00692DC3"/>
    <w:rsid w:val="006936C7"/>
    <w:rsid w:val="00695F2B"/>
    <w:rsid w:val="006A126E"/>
    <w:rsid w:val="006A1742"/>
    <w:rsid w:val="006A22FF"/>
    <w:rsid w:val="006A3AD6"/>
    <w:rsid w:val="006A5E87"/>
    <w:rsid w:val="006A7547"/>
    <w:rsid w:val="006B1140"/>
    <w:rsid w:val="006B16D6"/>
    <w:rsid w:val="006B29BC"/>
    <w:rsid w:val="006B3661"/>
    <w:rsid w:val="006B3A44"/>
    <w:rsid w:val="006B46B1"/>
    <w:rsid w:val="006C25BB"/>
    <w:rsid w:val="006C2C8D"/>
    <w:rsid w:val="006C40CD"/>
    <w:rsid w:val="006C47E2"/>
    <w:rsid w:val="006C687B"/>
    <w:rsid w:val="006D2472"/>
    <w:rsid w:val="006D29C7"/>
    <w:rsid w:val="006D5CF0"/>
    <w:rsid w:val="006E0DAF"/>
    <w:rsid w:val="006E355A"/>
    <w:rsid w:val="006E4B6D"/>
    <w:rsid w:val="006F34B9"/>
    <w:rsid w:val="006F359B"/>
    <w:rsid w:val="006F5154"/>
    <w:rsid w:val="006F6DC9"/>
    <w:rsid w:val="00701E6F"/>
    <w:rsid w:val="00701EE4"/>
    <w:rsid w:val="0070355A"/>
    <w:rsid w:val="00705BE9"/>
    <w:rsid w:val="00706033"/>
    <w:rsid w:val="007063D7"/>
    <w:rsid w:val="007101D9"/>
    <w:rsid w:val="00714E80"/>
    <w:rsid w:val="007214E5"/>
    <w:rsid w:val="00726BB3"/>
    <w:rsid w:val="00727076"/>
    <w:rsid w:val="00734600"/>
    <w:rsid w:val="00737E58"/>
    <w:rsid w:val="007404EF"/>
    <w:rsid w:val="0074126E"/>
    <w:rsid w:val="0074146A"/>
    <w:rsid w:val="00741745"/>
    <w:rsid w:val="00743A85"/>
    <w:rsid w:val="00745C03"/>
    <w:rsid w:val="007468B7"/>
    <w:rsid w:val="00751FEC"/>
    <w:rsid w:val="00755996"/>
    <w:rsid w:val="00757548"/>
    <w:rsid w:val="00757797"/>
    <w:rsid w:val="00763BDB"/>
    <w:rsid w:val="00764232"/>
    <w:rsid w:val="007643D2"/>
    <w:rsid w:val="00770BC1"/>
    <w:rsid w:val="00770D28"/>
    <w:rsid w:val="00770E86"/>
    <w:rsid w:val="00773AFF"/>
    <w:rsid w:val="007747B8"/>
    <w:rsid w:val="00780131"/>
    <w:rsid w:val="00782D24"/>
    <w:rsid w:val="00783FC8"/>
    <w:rsid w:val="00785687"/>
    <w:rsid w:val="007905BC"/>
    <w:rsid w:val="007913C3"/>
    <w:rsid w:val="00791AC3"/>
    <w:rsid w:val="00794D87"/>
    <w:rsid w:val="00796B44"/>
    <w:rsid w:val="007A4FE6"/>
    <w:rsid w:val="007A5425"/>
    <w:rsid w:val="007B2A93"/>
    <w:rsid w:val="007B5BB7"/>
    <w:rsid w:val="007B706C"/>
    <w:rsid w:val="007B754B"/>
    <w:rsid w:val="007B75A0"/>
    <w:rsid w:val="007C025D"/>
    <w:rsid w:val="007C1690"/>
    <w:rsid w:val="007C22B2"/>
    <w:rsid w:val="007C6B77"/>
    <w:rsid w:val="007D12EB"/>
    <w:rsid w:val="007D303B"/>
    <w:rsid w:val="007D6C04"/>
    <w:rsid w:val="007D7102"/>
    <w:rsid w:val="007D7A22"/>
    <w:rsid w:val="007E0894"/>
    <w:rsid w:val="007E27DD"/>
    <w:rsid w:val="007E2BF5"/>
    <w:rsid w:val="007E3469"/>
    <w:rsid w:val="007E37E9"/>
    <w:rsid w:val="007E3E42"/>
    <w:rsid w:val="007E5CA3"/>
    <w:rsid w:val="007E7D38"/>
    <w:rsid w:val="007F45BF"/>
    <w:rsid w:val="007F65F4"/>
    <w:rsid w:val="00802E17"/>
    <w:rsid w:val="0080325E"/>
    <w:rsid w:val="00803686"/>
    <w:rsid w:val="00803F6E"/>
    <w:rsid w:val="008047A2"/>
    <w:rsid w:val="00805FB8"/>
    <w:rsid w:val="00807486"/>
    <w:rsid w:val="0081064D"/>
    <w:rsid w:val="00812132"/>
    <w:rsid w:val="00812B57"/>
    <w:rsid w:val="008131E5"/>
    <w:rsid w:val="008133C5"/>
    <w:rsid w:val="00814015"/>
    <w:rsid w:val="00815186"/>
    <w:rsid w:val="00815643"/>
    <w:rsid w:val="008179DE"/>
    <w:rsid w:val="008200EB"/>
    <w:rsid w:val="00820367"/>
    <w:rsid w:val="00821BB7"/>
    <w:rsid w:val="00824BB7"/>
    <w:rsid w:val="00824CFA"/>
    <w:rsid w:val="00827B09"/>
    <w:rsid w:val="008311FE"/>
    <w:rsid w:val="00831402"/>
    <w:rsid w:val="008324B8"/>
    <w:rsid w:val="00843C3D"/>
    <w:rsid w:val="00845AF0"/>
    <w:rsid w:val="00852D7D"/>
    <w:rsid w:val="00856FC9"/>
    <w:rsid w:val="0085710B"/>
    <w:rsid w:val="00861446"/>
    <w:rsid w:val="0086184F"/>
    <w:rsid w:val="008619FC"/>
    <w:rsid w:val="0086227C"/>
    <w:rsid w:val="00863755"/>
    <w:rsid w:val="00864314"/>
    <w:rsid w:val="00864DB2"/>
    <w:rsid w:val="00865BAF"/>
    <w:rsid w:val="0086628B"/>
    <w:rsid w:val="0086665A"/>
    <w:rsid w:val="008678D2"/>
    <w:rsid w:val="00870040"/>
    <w:rsid w:val="008716D5"/>
    <w:rsid w:val="00874311"/>
    <w:rsid w:val="00874EF4"/>
    <w:rsid w:val="008756CF"/>
    <w:rsid w:val="00875B8F"/>
    <w:rsid w:val="00876250"/>
    <w:rsid w:val="008800AC"/>
    <w:rsid w:val="0088199D"/>
    <w:rsid w:val="00883416"/>
    <w:rsid w:val="008837EF"/>
    <w:rsid w:val="00887C75"/>
    <w:rsid w:val="00890187"/>
    <w:rsid w:val="00897C35"/>
    <w:rsid w:val="008A0053"/>
    <w:rsid w:val="008A06A0"/>
    <w:rsid w:val="008A1E42"/>
    <w:rsid w:val="008A289E"/>
    <w:rsid w:val="008A3F1D"/>
    <w:rsid w:val="008B00BF"/>
    <w:rsid w:val="008B00CA"/>
    <w:rsid w:val="008B149C"/>
    <w:rsid w:val="008B188D"/>
    <w:rsid w:val="008B5C6C"/>
    <w:rsid w:val="008B65A8"/>
    <w:rsid w:val="008B7E9C"/>
    <w:rsid w:val="008C049B"/>
    <w:rsid w:val="008C075B"/>
    <w:rsid w:val="008C11D6"/>
    <w:rsid w:val="008C28F8"/>
    <w:rsid w:val="008C4B33"/>
    <w:rsid w:val="008C5499"/>
    <w:rsid w:val="008D03E4"/>
    <w:rsid w:val="008D08D6"/>
    <w:rsid w:val="008D1041"/>
    <w:rsid w:val="008D256D"/>
    <w:rsid w:val="008D4762"/>
    <w:rsid w:val="008D652E"/>
    <w:rsid w:val="008D7167"/>
    <w:rsid w:val="008E043E"/>
    <w:rsid w:val="008E1E26"/>
    <w:rsid w:val="008E4DA6"/>
    <w:rsid w:val="008E5C50"/>
    <w:rsid w:val="008E746E"/>
    <w:rsid w:val="008F0118"/>
    <w:rsid w:val="008F41EC"/>
    <w:rsid w:val="008F5FC9"/>
    <w:rsid w:val="00900B1C"/>
    <w:rsid w:val="00900D04"/>
    <w:rsid w:val="009012BA"/>
    <w:rsid w:val="0090169F"/>
    <w:rsid w:val="0090215E"/>
    <w:rsid w:val="00902404"/>
    <w:rsid w:val="009028B9"/>
    <w:rsid w:val="00902C00"/>
    <w:rsid w:val="009039B6"/>
    <w:rsid w:val="0091005E"/>
    <w:rsid w:val="00910BC1"/>
    <w:rsid w:val="0091193F"/>
    <w:rsid w:val="00915B9B"/>
    <w:rsid w:val="00915C9E"/>
    <w:rsid w:val="00917B91"/>
    <w:rsid w:val="00920383"/>
    <w:rsid w:val="009213A8"/>
    <w:rsid w:val="00922C9B"/>
    <w:rsid w:val="00925EAC"/>
    <w:rsid w:val="009274BD"/>
    <w:rsid w:val="00931DEC"/>
    <w:rsid w:val="009333F7"/>
    <w:rsid w:val="009360FE"/>
    <w:rsid w:val="00936433"/>
    <w:rsid w:val="009425E2"/>
    <w:rsid w:val="009454B5"/>
    <w:rsid w:val="00947B2E"/>
    <w:rsid w:val="00965C6F"/>
    <w:rsid w:val="00967494"/>
    <w:rsid w:val="00970745"/>
    <w:rsid w:val="009734A4"/>
    <w:rsid w:val="00974FDB"/>
    <w:rsid w:val="0097540D"/>
    <w:rsid w:val="00975630"/>
    <w:rsid w:val="00975CB9"/>
    <w:rsid w:val="00977336"/>
    <w:rsid w:val="009810EE"/>
    <w:rsid w:val="009850B9"/>
    <w:rsid w:val="009852B3"/>
    <w:rsid w:val="009863FB"/>
    <w:rsid w:val="00986DA3"/>
    <w:rsid w:val="009873C0"/>
    <w:rsid w:val="00990E58"/>
    <w:rsid w:val="00991599"/>
    <w:rsid w:val="00991D24"/>
    <w:rsid w:val="0099505B"/>
    <w:rsid w:val="009A1F26"/>
    <w:rsid w:val="009A2DF3"/>
    <w:rsid w:val="009A4E94"/>
    <w:rsid w:val="009B4301"/>
    <w:rsid w:val="009B5AB8"/>
    <w:rsid w:val="009C2547"/>
    <w:rsid w:val="009C5905"/>
    <w:rsid w:val="009C699B"/>
    <w:rsid w:val="009C7636"/>
    <w:rsid w:val="009D0FCB"/>
    <w:rsid w:val="009D161F"/>
    <w:rsid w:val="009D3865"/>
    <w:rsid w:val="009D6CD4"/>
    <w:rsid w:val="009E122C"/>
    <w:rsid w:val="009E1356"/>
    <w:rsid w:val="009E274C"/>
    <w:rsid w:val="009E6E30"/>
    <w:rsid w:val="009F024B"/>
    <w:rsid w:val="009F103E"/>
    <w:rsid w:val="009F3C00"/>
    <w:rsid w:val="009F50D6"/>
    <w:rsid w:val="009F6345"/>
    <w:rsid w:val="009F6AB9"/>
    <w:rsid w:val="00A004E0"/>
    <w:rsid w:val="00A03CA5"/>
    <w:rsid w:val="00A0613A"/>
    <w:rsid w:val="00A068C2"/>
    <w:rsid w:val="00A100F7"/>
    <w:rsid w:val="00A10152"/>
    <w:rsid w:val="00A107D0"/>
    <w:rsid w:val="00A13197"/>
    <w:rsid w:val="00A14467"/>
    <w:rsid w:val="00A1475F"/>
    <w:rsid w:val="00A15FB7"/>
    <w:rsid w:val="00A16F5C"/>
    <w:rsid w:val="00A21E67"/>
    <w:rsid w:val="00A22AC6"/>
    <w:rsid w:val="00A25343"/>
    <w:rsid w:val="00A2549C"/>
    <w:rsid w:val="00A30145"/>
    <w:rsid w:val="00A308F3"/>
    <w:rsid w:val="00A32851"/>
    <w:rsid w:val="00A32DA9"/>
    <w:rsid w:val="00A37542"/>
    <w:rsid w:val="00A40719"/>
    <w:rsid w:val="00A42F66"/>
    <w:rsid w:val="00A4320A"/>
    <w:rsid w:val="00A461A2"/>
    <w:rsid w:val="00A47653"/>
    <w:rsid w:val="00A4765C"/>
    <w:rsid w:val="00A502F8"/>
    <w:rsid w:val="00A52673"/>
    <w:rsid w:val="00A5408A"/>
    <w:rsid w:val="00A54D55"/>
    <w:rsid w:val="00A557B1"/>
    <w:rsid w:val="00A56CE6"/>
    <w:rsid w:val="00A62C42"/>
    <w:rsid w:val="00A64093"/>
    <w:rsid w:val="00A66638"/>
    <w:rsid w:val="00A67BB4"/>
    <w:rsid w:val="00A713A8"/>
    <w:rsid w:val="00A71F51"/>
    <w:rsid w:val="00A72A29"/>
    <w:rsid w:val="00A73510"/>
    <w:rsid w:val="00A7553D"/>
    <w:rsid w:val="00A75B24"/>
    <w:rsid w:val="00A7633A"/>
    <w:rsid w:val="00A77E5B"/>
    <w:rsid w:val="00A80D49"/>
    <w:rsid w:val="00A831A5"/>
    <w:rsid w:val="00A856F2"/>
    <w:rsid w:val="00A86FCC"/>
    <w:rsid w:val="00A8767F"/>
    <w:rsid w:val="00A90076"/>
    <w:rsid w:val="00A902E2"/>
    <w:rsid w:val="00A91AB9"/>
    <w:rsid w:val="00A94447"/>
    <w:rsid w:val="00A95FD9"/>
    <w:rsid w:val="00A97D5E"/>
    <w:rsid w:val="00AA0DE7"/>
    <w:rsid w:val="00AA2AFE"/>
    <w:rsid w:val="00AA62C4"/>
    <w:rsid w:val="00AB0110"/>
    <w:rsid w:val="00AB3352"/>
    <w:rsid w:val="00AB348D"/>
    <w:rsid w:val="00AB781B"/>
    <w:rsid w:val="00AC0301"/>
    <w:rsid w:val="00AC0F28"/>
    <w:rsid w:val="00AC1501"/>
    <w:rsid w:val="00AC1C7A"/>
    <w:rsid w:val="00AC3698"/>
    <w:rsid w:val="00AC7462"/>
    <w:rsid w:val="00AD0A1E"/>
    <w:rsid w:val="00AD64BF"/>
    <w:rsid w:val="00AD6BE0"/>
    <w:rsid w:val="00AD7026"/>
    <w:rsid w:val="00AE266D"/>
    <w:rsid w:val="00AE441D"/>
    <w:rsid w:val="00AE467C"/>
    <w:rsid w:val="00AE553D"/>
    <w:rsid w:val="00AE5C31"/>
    <w:rsid w:val="00AE750C"/>
    <w:rsid w:val="00AF19F3"/>
    <w:rsid w:val="00AF37F7"/>
    <w:rsid w:val="00AF503A"/>
    <w:rsid w:val="00AF712A"/>
    <w:rsid w:val="00B01169"/>
    <w:rsid w:val="00B02610"/>
    <w:rsid w:val="00B04F92"/>
    <w:rsid w:val="00B0655A"/>
    <w:rsid w:val="00B0767B"/>
    <w:rsid w:val="00B13240"/>
    <w:rsid w:val="00B14200"/>
    <w:rsid w:val="00B14A9F"/>
    <w:rsid w:val="00B166A5"/>
    <w:rsid w:val="00B22DD1"/>
    <w:rsid w:val="00B33F73"/>
    <w:rsid w:val="00B34895"/>
    <w:rsid w:val="00B37462"/>
    <w:rsid w:val="00B43A9A"/>
    <w:rsid w:val="00B4511D"/>
    <w:rsid w:val="00B50E2C"/>
    <w:rsid w:val="00B513ED"/>
    <w:rsid w:val="00B51C49"/>
    <w:rsid w:val="00B60EED"/>
    <w:rsid w:val="00B61C13"/>
    <w:rsid w:val="00B63B60"/>
    <w:rsid w:val="00B6400A"/>
    <w:rsid w:val="00B64146"/>
    <w:rsid w:val="00B655D6"/>
    <w:rsid w:val="00B67972"/>
    <w:rsid w:val="00B70223"/>
    <w:rsid w:val="00B70394"/>
    <w:rsid w:val="00B70BFD"/>
    <w:rsid w:val="00B70CC2"/>
    <w:rsid w:val="00B70EAC"/>
    <w:rsid w:val="00B71754"/>
    <w:rsid w:val="00B73DCB"/>
    <w:rsid w:val="00B754F6"/>
    <w:rsid w:val="00B808D2"/>
    <w:rsid w:val="00B82249"/>
    <w:rsid w:val="00B823E0"/>
    <w:rsid w:val="00B834C8"/>
    <w:rsid w:val="00B8358E"/>
    <w:rsid w:val="00B85352"/>
    <w:rsid w:val="00B863BA"/>
    <w:rsid w:val="00B86EFD"/>
    <w:rsid w:val="00B945FC"/>
    <w:rsid w:val="00B9489D"/>
    <w:rsid w:val="00B948BC"/>
    <w:rsid w:val="00B9662C"/>
    <w:rsid w:val="00B97FB0"/>
    <w:rsid w:val="00BA03BD"/>
    <w:rsid w:val="00BA479D"/>
    <w:rsid w:val="00BA50F7"/>
    <w:rsid w:val="00BB21DF"/>
    <w:rsid w:val="00BB3C2E"/>
    <w:rsid w:val="00BB3CF7"/>
    <w:rsid w:val="00BB7D43"/>
    <w:rsid w:val="00BC158C"/>
    <w:rsid w:val="00BC2E2A"/>
    <w:rsid w:val="00BC499C"/>
    <w:rsid w:val="00BC5523"/>
    <w:rsid w:val="00BC5AF9"/>
    <w:rsid w:val="00BC7090"/>
    <w:rsid w:val="00BC72BF"/>
    <w:rsid w:val="00BD2721"/>
    <w:rsid w:val="00BD317A"/>
    <w:rsid w:val="00BD39B9"/>
    <w:rsid w:val="00BE27B6"/>
    <w:rsid w:val="00BE4471"/>
    <w:rsid w:val="00BE45C3"/>
    <w:rsid w:val="00BE4BA6"/>
    <w:rsid w:val="00BE5C74"/>
    <w:rsid w:val="00BF4DB4"/>
    <w:rsid w:val="00BF7169"/>
    <w:rsid w:val="00C0001B"/>
    <w:rsid w:val="00C01FB2"/>
    <w:rsid w:val="00C021C9"/>
    <w:rsid w:val="00C048AC"/>
    <w:rsid w:val="00C06D5E"/>
    <w:rsid w:val="00C077A6"/>
    <w:rsid w:val="00C114F6"/>
    <w:rsid w:val="00C11849"/>
    <w:rsid w:val="00C11EB9"/>
    <w:rsid w:val="00C12191"/>
    <w:rsid w:val="00C13C04"/>
    <w:rsid w:val="00C143B3"/>
    <w:rsid w:val="00C143B9"/>
    <w:rsid w:val="00C153DB"/>
    <w:rsid w:val="00C1690A"/>
    <w:rsid w:val="00C179FD"/>
    <w:rsid w:val="00C21C3F"/>
    <w:rsid w:val="00C256B1"/>
    <w:rsid w:val="00C27695"/>
    <w:rsid w:val="00C33505"/>
    <w:rsid w:val="00C355B4"/>
    <w:rsid w:val="00C35782"/>
    <w:rsid w:val="00C37227"/>
    <w:rsid w:val="00C41E67"/>
    <w:rsid w:val="00C466DB"/>
    <w:rsid w:val="00C470CC"/>
    <w:rsid w:val="00C47FD1"/>
    <w:rsid w:val="00C52E83"/>
    <w:rsid w:val="00C536A7"/>
    <w:rsid w:val="00C53A92"/>
    <w:rsid w:val="00C55137"/>
    <w:rsid w:val="00C56F25"/>
    <w:rsid w:val="00C62673"/>
    <w:rsid w:val="00C628D5"/>
    <w:rsid w:val="00C62A4E"/>
    <w:rsid w:val="00C66A44"/>
    <w:rsid w:val="00C670A0"/>
    <w:rsid w:val="00C67FC3"/>
    <w:rsid w:val="00C706C5"/>
    <w:rsid w:val="00C71DB5"/>
    <w:rsid w:val="00C75A3D"/>
    <w:rsid w:val="00C75E19"/>
    <w:rsid w:val="00C75FCF"/>
    <w:rsid w:val="00C76699"/>
    <w:rsid w:val="00C77305"/>
    <w:rsid w:val="00C77CAE"/>
    <w:rsid w:val="00C84216"/>
    <w:rsid w:val="00C848B0"/>
    <w:rsid w:val="00C906AF"/>
    <w:rsid w:val="00C90BA2"/>
    <w:rsid w:val="00C92BF1"/>
    <w:rsid w:val="00C92E51"/>
    <w:rsid w:val="00C94D6E"/>
    <w:rsid w:val="00C955F9"/>
    <w:rsid w:val="00C96B3A"/>
    <w:rsid w:val="00C97666"/>
    <w:rsid w:val="00CA2883"/>
    <w:rsid w:val="00CA5D90"/>
    <w:rsid w:val="00CA5F6C"/>
    <w:rsid w:val="00CB05DC"/>
    <w:rsid w:val="00CB2A4F"/>
    <w:rsid w:val="00CB4B54"/>
    <w:rsid w:val="00CB57DA"/>
    <w:rsid w:val="00CB6379"/>
    <w:rsid w:val="00CB6625"/>
    <w:rsid w:val="00CB7B4E"/>
    <w:rsid w:val="00CC0DB3"/>
    <w:rsid w:val="00CC3AAB"/>
    <w:rsid w:val="00CC7AB5"/>
    <w:rsid w:val="00CD070C"/>
    <w:rsid w:val="00CD12AD"/>
    <w:rsid w:val="00CD5305"/>
    <w:rsid w:val="00CD597C"/>
    <w:rsid w:val="00CD7BCD"/>
    <w:rsid w:val="00CE0009"/>
    <w:rsid w:val="00CE282B"/>
    <w:rsid w:val="00CE4D51"/>
    <w:rsid w:val="00CE6075"/>
    <w:rsid w:val="00CE6FDF"/>
    <w:rsid w:val="00CE7D6F"/>
    <w:rsid w:val="00CF0430"/>
    <w:rsid w:val="00CF1A51"/>
    <w:rsid w:val="00CF3AB7"/>
    <w:rsid w:val="00CF3F13"/>
    <w:rsid w:val="00D011CA"/>
    <w:rsid w:val="00D107B5"/>
    <w:rsid w:val="00D10F21"/>
    <w:rsid w:val="00D111D7"/>
    <w:rsid w:val="00D11881"/>
    <w:rsid w:val="00D1309C"/>
    <w:rsid w:val="00D14113"/>
    <w:rsid w:val="00D14AE3"/>
    <w:rsid w:val="00D15D0F"/>
    <w:rsid w:val="00D15E08"/>
    <w:rsid w:val="00D17A7A"/>
    <w:rsid w:val="00D20D21"/>
    <w:rsid w:val="00D23918"/>
    <w:rsid w:val="00D24A20"/>
    <w:rsid w:val="00D24C6D"/>
    <w:rsid w:val="00D24F94"/>
    <w:rsid w:val="00D268E4"/>
    <w:rsid w:val="00D272DB"/>
    <w:rsid w:val="00D307C0"/>
    <w:rsid w:val="00D32D00"/>
    <w:rsid w:val="00D34B8A"/>
    <w:rsid w:val="00D34CB8"/>
    <w:rsid w:val="00D3694C"/>
    <w:rsid w:val="00D4182F"/>
    <w:rsid w:val="00D4577F"/>
    <w:rsid w:val="00D46F52"/>
    <w:rsid w:val="00D5184D"/>
    <w:rsid w:val="00D577C8"/>
    <w:rsid w:val="00D57935"/>
    <w:rsid w:val="00D62745"/>
    <w:rsid w:val="00D63FF7"/>
    <w:rsid w:val="00D64578"/>
    <w:rsid w:val="00D66B77"/>
    <w:rsid w:val="00D66DA8"/>
    <w:rsid w:val="00D70338"/>
    <w:rsid w:val="00D721DB"/>
    <w:rsid w:val="00D729D6"/>
    <w:rsid w:val="00D73193"/>
    <w:rsid w:val="00D74C90"/>
    <w:rsid w:val="00D762EC"/>
    <w:rsid w:val="00D7646D"/>
    <w:rsid w:val="00D76528"/>
    <w:rsid w:val="00D770DB"/>
    <w:rsid w:val="00D778E1"/>
    <w:rsid w:val="00D805D9"/>
    <w:rsid w:val="00D82D4E"/>
    <w:rsid w:val="00D83D00"/>
    <w:rsid w:val="00D8487F"/>
    <w:rsid w:val="00D87B91"/>
    <w:rsid w:val="00D924B6"/>
    <w:rsid w:val="00DA1647"/>
    <w:rsid w:val="00DA3A13"/>
    <w:rsid w:val="00DA4084"/>
    <w:rsid w:val="00DA5736"/>
    <w:rsid w:val="00DA6D92"/>
    <w:rsid w:val="00DA7112"/>
    <w:rsid w:val="00DB09B2"/>
    <w:rsid w:val="00DB3166"/>
    <w:rsid w:val="00DB3651"/>
    <w:rsid w:val="00DB4D5F"/>
    <w:rsid w:val="00DB5663"/>
    <w:rsid w:val="00DB5A83"/>
    <w:rsid w:val="00DC006D"/>
    <w:rsid w:val="00DC16C1"/>
    <w:rsid w:val="00DC1EF5"/>
    <w:rsid w:val="00DC37BC"/>
    <w:rsid w:val="00DD0F2F"/>
    <w:rsid w:val="00DD2038"/>
    <w:rsid w:val="00DD21C0"/>
    <w:rsid w:val="00DD3CF3"/>
    <w:rsid w:val="00DD674D"/>
    <w:rsid w:val="00DD6EA9"/>
    <w:rsid w:val="00DE158D"/>
    <w:rsid w:val="00DE1767"/>
    <w:rsid w:val="00DE4927"/>
    <w:rsid w:val="00DE7B8C"/>
    <w:rsid w:val="00DF0A77"/>
    <w:rsid w:val="00DF19FB"/>
    <w:rsid w:val="00DF2C64"/>
    <w:rsid w:val="00DF6FC7"/>
    <w:rsid w:val="00E00673"/>
    <w:rsid w:val="00E018FC"/>
    <w:rsid w:val="00E01D2D"/>
    <w:rsid w:val="00E01DEB"/>
    <w:rsid w:val="00E01F16"/>
    <w:rsid w:val="00E022DF"/>
    <w:rsid w:val="00E04C03"/>
    <w:rsid w:val="00E05076"/>
    <w:rsid w:val="00E07E5C"/>
    <w:rsid w:val="00E10C6E"/>
    <w:rsid w:val="00E15E24"/>
    <w:rsid w:val="00E167AD"/>
    <w:rsid w:val="00E16B3E"/>
    <w:rsid w:val="00E20C06"/>
    <w:rsid w:val="00E20CE7"/>
    <w:rsid w:val="00E22337"/>
    <w:rsid w:val="00E238F3"/>
    <w:rsid w:val="00E25029"/>
    <w:rsid w:val="00E35089"/>
    <w:rsid w:val="00E355C7"/>
    <w:rsid w:val="00E379D3"/>
    <w:rsid w:val="00E412E2"/>
    <w:rsid w:val="00E414BB"/>
    <w:rsid w:val="00E4162B"/>
    <w:rsid w:val="00E41D8B"/>
    <w:rsid w:val="00E42225"/>
    <w:rsid w:val="00E43373"/>
    <w:rsid w:val="00E43820"/>
    <w:rsid w:val="00E4388E"/>
    <w:rsid w:val="00E45709"/>
    <w:rsid w:val="00E47252"/>
    <w:rsid w:val="00E47677"/>
    <w:rsid w:val="00E47F39"/>
    <w:rsid w:val="00E50B1C"/>
    <w:rsid w:val="00E51B6D"/>
    <w:rsid w:val="00E531C9"/>
    <w:rsid w:val="00E53A12"/>
    <w:rsid w:val="00E5508F"/>
    <w:rsid w:val="00E556D8"/>
    <w:rsid w:val="00E62FCD"/>
    <w:rsid w:val="00E64FE2"/>
    <w:rsid w:val="00E65106"/>
    <w:rsid w:val="00E663AD"/>
    <w:rsid w:val="00E66F0E"/>
    <w:rsid w:val="00E7547D"/>
    <w:rsid w:val="00E77115"/>
    <w:rsid w:val="00E779B0"/>
    <w:rsid w:val="00E80A81"/>
    <w:rsid w:val="00E810A1"/>
    <w:rsid w:val="00E82425"/>
    <w:rsid w:val="00E8439C"/>
    <w:rsid w:val="00E846A4"/>
    <w:rsid w:val="00E8697B"/>
    <w:rsid w:val="00E86FBE"/>
    <w:rsid w:val="00E87FB9"/>
    <w:rsid w:val="00E90056"/>
    <w:rsid w:val="00E91224"/>
    <w:rsid w:val="00E91DA3"/>
    <w:rsid w:val="00E93B91"/>
    <w:rsid w:val="00E96DEF"/>
    <w:rsid w:val="00EA3A60"/>
    <w:rsid w:val="00EA4509"/>
    <w:rsid w:val="00EA5955"/>
    <w:rsid w:val="00EA72B8"/>
    <w:rsid w:val="00EB0D73"/>
    <w:rsid w:val="00EB2746"/>
    <w:rsid w:val="00EB4D9C"/>
    <w:rsid w:val="00EB51EE"/>
    <w:rsid w:val="00EB6BA9"/>
    <w:rsid w:val="00EC1001"/>
    <w:rsid w:val="00EC5406"/>
    <w:rsid w:val="00EC570E"/>
    <w:rsid w:val="00ED5FB5"/>
    <w:rsid w:val="00ED7A3B"/>
    <w:rsid w:val="00EE07DC"/>
    <w:rsid w:val="00EE115C"/>
    <w:rsid w:val="00EE24ED"/>
    <w:rsid w:val="00EE4FBD"/>
    <w:rsid w:val="00EE5A9D"/>
    <w:rsid w:val="00EE5E40"/>
    <w:rsid w:val="00EF1FA5"/>
    <w:rsid w:val="00EF1FB7"/>
    <w:rsid w:val="00EF29E3"/>
    <w:rsid w:val="00EF3318"/>
    <w:rsid w:val="00EF4004"/>
    <w:rsid w:val="00EF459A"/>
    <w:rsid w:val="00EF6FB1"/>
    <w:rsid w:val="00EF78F3"/>
    <w:rsid w:val="00F000E2"/>
    <w:rsid w:val="00F0139E"/>
    <w:rsid w:val="00F04128"/>
    <w:rsid w:val="00F050AA"/>
    <w:rsid w:val="00F05D78"/>
    <w:rsid w:val="00F07149"/>
    <w:rsid w:val="00F07ABC"/>
    <w:rsid w:val="00F102FD"/>
    <w:rsid w:val="00F106A5"/>
    <w:rsid w:val="00F10A3B"/>
    <w:rsid w:val="00F1139C"/>
    <w:rsid w:val="00F129B6"/>
    <w:rsid w:val="00F20013"/>
    <w:rsid w:val="00F277CE"/>
    <w:rsid w:val="00F27B6F"/>
    <w:rsid w:val="00F313AE"/>
    <w:rsid w:val="00F31F22"/>
    <w:rsid w:val="00F33078"/>
    <w:rsid w:val="00F33B09"/>
    <w:rsid w:val="00F346E8"/>
    <w:rsid w:val="00F4072A"/>
    <w:rsid w:val="00F40E31"/>
    <w:rsid w:val="00F41336"/>
    <w:rsid w:val="00F421EA"/>
    <w:rsid w:val="00F42257"/>
    <w:rsid w:val="00F45CF5"/>
    <w:rsid w:val="00F46653"/>
    <w:rsid w:val="00F470FD"/>
    <w:rsid w:val="00F5182A"/>
    <w:rsid w:val="00F525FE"/>
    <w:rsid w:val="00F61E53"/>
    <w:rsid w:val="00F62AF0"/>
    <w:rsid w:val="00F66AAD"/>
    <w:rsid w:val="00F70E1E"/>
    <w:rsid w:val="00F73DC8"/>
    <w:rsid w:val="00F7403A"/>
    <w:rsid w:val="00F746A2"/>
    <w:rsid w:val="00F75027"/>
    <w:rsid w:val="00F76BED"/>
    <w:rsid w:val="00F775C5"/>
    <w:rsid w:val="00F80124"/>
    <w:rsid w:val="00F801E4"/>
    <w:rsid w:val="00F81DFA"/>
    <w:rsid w:val="00F81E39"/>
    <w:rsid w:val="00F8353F"/>
    <w:rsid w:val="00F8378F"/>
    <w:rsid w:val="00F83F47"/>
    <w:rsid w:val="00F84E32"/>
    <w:rsid w:val="00F90595"/>
    <w:rsid w:val="00F93286"/>
    <w:rsid w:val="00F94454"/>
    <w:rsid w:val="00F94A48"/>
    <w:rsid w:val="00F974F8"/>
    <w:rsid w:val="00FA00C3"/>
    <w:rsid w:val="00FA0F22"/>
    <w:rsid w:val="00FA1E6B"/>
    <w:rsid w:val="00FA2BEC"/>
    <w:rsid w:val="00FA3A18"/>
    <w:rsid w:val="00FA3EC1"/>
    <w:rsid w:val="00FA6347"/>
    <w:rsid w:val="00FA67D1"/>
    <w:rsid w:val="00FA70D7"/>
    <w:rsid w:val="00FA76C8"/>
    <w:rsid w:val="00FB2926"/>
    <w:rsid w:val="00FB30A9"/>
    <w:rsid w:val="00FB4B2D"/>
    <w:rsid w:val="00FC166C"/>
    <w:rsid w:val="00FC2D63"/>
    <w:rsid w:val="00FC467A"/>
    <w:rsid w:val="00FC7BFD"/>
    <w:rsid w:val="00FD2261"/>
    <w:rsid w:val="00FD54F0"/>
    <w:rsid w:val="00FD5695"/>
    <w:rsid w:val="00FD655E"/>
    <w:rsid w:val="00FF0301"/>
    <w:rsid w:val="00FF5E22"/>
    <w:rsid w:val="00FF75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94C1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0" w:defSemiHidden="0" w:defUnhideWhenUsed="0" w:defQFormat="0" w:count="380">
    <w:lsdException w:name="heading 1" w:uiPriority="9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/>
    <w:lsdException w:name="List Bullet 3" w:semiHidden="1" w:unhideWhenUsed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/>
    <w:lsdException w:name="List Number 5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/>
    <w:lsdException w:name="Strong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nhideWhenUsed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64D"/>
    <w:rPr>
      <w:rFonts w:ascii="Lato" w:eastAsia="Calibri" w:hAnsi="Lato" w:cs="Times New Roman"/>
      <w:sz w:val="20"/>
      <w:szCs w:val="20"/>
    </w:rPr>
  </w:style>
  <w:style w:type="paragraph" w:styleId="Heading1">
    <w:name w:val="heading 1"/>
    <w:next w:val="BodyText"/>
    <w:link w:val="Heading1Char"/>
    <w:qFormat/>
    <w:rsid w:val="005F3DDF"/>
    <w:pPr>
      <w:keepNext/>
      <w:keepLines/>
      <w:spacing w:before="360" w:after="180" w:line="480" w:lineRule="exact"/>
      <w:outlineLvl w:val="0"/>
    </w:pPr>
    <w:rPr>
      <w:rFonts w:ascii="Lato" w:eastAsia="Times New Roman" w:hAnsi="Lato" w:cs="Times New Roman"/>
      <w:bCs/>
      <w:sz w:val="36"/>
      <w:szCs w:val="28"/>
    </w:rPr>
  </w:style>
  <w:style w:type="paragraph" w:styleId="Heading2">
    <w:name w:val="heading 2"/>
    <w:next w:val="BodyText"/>
    <w:link w:val="Heading2Char"/>
    <w:qFormat/>
    <w:rsid w:val="006D2472"/>
    <w:pPr>
      <w:keepNext/>
      <w:spacing w:before="240" w:after="180" w:line="360" w:lineRule="exact"/>
      <w:outlineLvl w:val="1"/>
    </w:pPr>
    <w:rPr>
      <w:rFonts w:ascii="Lato" w:eastAsia="Calibri" w:hAnsi="Lato" w:cs="Times New Roman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5F3DDF"/>
    <w:pPr>
      <w:keepNext/>
      <w:spacing w:before="120" w:after="0" w:line="360" w:lineRule="exact"/>
      <w:outlineLvl w:val="2"/>
    </w:pPr>
    <w:rPr>
      <w:rFonts w:eastAsia="Times New Roman" w:cs="Mangal"/>
      <w:b/>
      <w:caps/>
      <w:color w:val="808080" w:themeColor="background1" w:themeShade="80"/>
      <w:szCs w:val="22"/>
      <w:lang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8C049B"/>
    <w:pPr>
      <w:spacing w:before="360" w:after="0" w:line="360" w:lineRule="exact"/>
      <w:outlineLvl w:val="3"/>
    </w:pPr>
    <w:rPr>
      <w:rFonts w:ascii="Lato Bold" w:eastAsia="Times New Roman" w:hAnsi="Lato Bold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90056"/>
    <w:rPr>
      <w:rFonts w:ascii="Lato" w:eastAsia="Times New Roman" w:hAnsi="Lato" w:cs="Times New Roman"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E90056"/>
    <w:rPr>
      <w:rFonts w:ascii="Lato" w:eastAsia="Calibri" w:hAnsi="Lato" w:cs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rsid w:val="005F3DDF"/>
    <w:rPr>
      <w:rFonts w:ascii="Lato" w:eastAsia="Times New Roman" w:hAnsi="Lato" w:cs="Mangal"/>
      <w:b/>
      <w:caps/>
      <w:color w:val="808080" w:themeColor="background1" w:themeShade="80"/>
      <w:sz w:val="20"/>
      <w:lang w:eastAsia="zh-CN" w:bidi="hi-IN"/>
    </w:rPr>
  </w:style>
  <w:style w:type="character" w:styleId="Hyperlink">
    <w:name w:val="Hyperlink"/>
    <w:rsid w:val="005F3DDF"/>
    <w:rPr>
      <w:rFonts w:ascii="Lato" w:hAnsi="Lato" w:cs="Times New Roman"/>
      <w:color w:val="00578B" w:themeColor="text2"/>
      <w:u w:val="none"/>
    </w:rPr>
  </w:style>
  <w:style w:type="paragraph" w:styleId="EndnoteText">
    <w:name w:val="endnote text"/>
    <w:basedOn w:val="Normal"/>
    <w:link w:val="EndnoteTextChar"/>
    <w:qFormat/>
    <w:rsid w:val="00812B57"/>
    <w:pPr>
      <w:numPr>
        <w:numId w:val="35"/>
      </w:numPr>
    </w:pPr>
    <w:rPr>
      <w:sz w:val="18"/>
    </w:rPr>
  </w:style>
  <w:style w:type="character" w:customStyle="1" w:styleId="EndnoteTextChar">
    <w:name w:val="Endnote Text Char"/>
    <w:basedOn w:val="DefaultParagraphFont"/>
    <w:link w:val="EndnoteText"/>
    <w:rsid w:val="0081064D"/>
    <w:rPr>
      <w:rFonts w:ascii="Lato" w:eastAsia="Calibri" w:hAnsi="Lato" w:cs="Times New Roman"/>
      <w:sz w:val="18"/>
      <w:szCs w:val="20"/>
    </w:rPr>
  </w:style>
  <w:style w:type="character" w:styleId="EndnoteReference">
    <w:name w:val="endnote reference"/>
    <w:uiPriority w:val="99"/>
    <w:unhideWhenUsed/>
    <w:rsid w:val="005F3DDF"/>
    <w:rPr>
      <w:rFonts w:ascii="Lato" w:hAnsi="Lato"/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74C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4C90"/>
    <w:rPr>
      <w:rFonts w:eastAsiaTheme="minorHAns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4C90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C9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C90"/>
    <w:rPr>
      <w:rFonts w:ascii="Tahoma" w:eastAsia="Calibri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4C90"/>
    <w:rPr>
      <w:rFonts w:eastAsia="Calibr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4C90"/>
    <w:rPr>
      <w:rFonts w:ascii="Times New Roman" w:eastAsia="Calibri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50E2C"/>
    <w:pPr>
      <w:spacing w:after="0"/>
      <w:jc w:val="right"/>
    </w:pPr>
    <w:rPr>
      <w:rFonts w:ascii="Lato Bold" w:hAnsi="Lato Bold"/>
      <w:caps/>
      <w:color w:val="BFBFBF" w:themeColor="background1" w:themeShade="BF"/>
      <w:spacing w:val="20"/>
      <w:sz w:val="15"/>
      <w:szCs w:val="15"/>
    </w:rPr>
  </w:style>
  <w:style w:type="character" w:customStyle="1" w:styleId="HeaderChar">
    <w:name w:val="Header Char"/>
    <w:basedOn w:val="DefaultParagraphFont"/>
    <w:link w:val="Header"/>
    <w:uiPriority w:val="99"/>
    <w:rsid w:val="00B50E2C"/>
    <w:rPr>
      <w:rFonts w:ascii="Lato Bold" w:eastAsia="Calibri" w:hAnsi="Lato Bold" w:cs="Times New Roman"/>
      <w:caps/>
      <w:color w:val="BFBFBF" w:themeColor="background1" w:themeShade="BF"/>
      <w:spacing w:val="20"/>
      <w:sz w:val="15"/>
      <w:szCs w:val="15"/>
    </w:rPr>
  </w:style>
  <w:style w:type="paragraph" w:styleId="Footer">
    <w:name w:val="footer"/>
    <w:basedOn w:val="Normal"/>
    <w:link w:val="FooterChar"/>
    <w:uiPriority w:val="99"/>
    <w:unhideWhenUsed/>
    <w:rsid w:val="00CE0009"/>
    <w:pPr>
      <w:spacing w:after="0"/>
    </w:pPr>
    <w:rPr>
      <w:b/>
      <w:caps/>
      <w:color w:val="000000" w:themeColor="text1"/>
      <w:spacing w:val="20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CE0009"/>
    <w:rPr>
      <w:rFonts w:ascii="Lato" w:eastAsia="Calibri" w:hAnsi="Lato" w:cs="Times New Roman"/>
      <w:b/>
      <w:caps/>
      <w:color w:val="000000" w:themeColor="text1"/>
      <w:spacing w:val="20"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4469B0"/>
    <w:rPr>
      <w:szCs w:val="24"/>
    </w:rPr>
  </w:style>
  <w:style w:type="table" w:styleId="TableGrid">
    <w:name w:val="Table Grid"/>
    <w:basedOn w:val="TableNormal"/>
    <w:uiPriority w:val="59"/>
    <w:rsid w:val="009F50D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qFormat/>
    <w:rsid w:val="006C47E2"/>
    <w:pPr>
      <w:spacing w:after="0"/>
    </w:pPr>
    <w:rPr>
      <w:rFonts w:eastAsia="Times New Roman"/>
      <w:snapToGrid w:val="0"/>
      <w:sz w:val="18"/>
    </w:rPr>
  </w:style>
  <w:style w:type="paragraph" w:customStyle="1" w:styleId="BoxNote">
    <w:name w:val="Box Note"/>
    <w:basedOn w:val="Normal"/>
    <w:qFormat/>
    <w:rsid w:val="002A7A25"/>
    <w:pPr>
      <w:pBdr>
        <w:bottom w:val="single" w:sz="48" w:space="12" w:color="D9D9D9" w:themeColor="background1" w:themeShade="D9"/>
      </w:pBdr>
      <w:spacing w:before="120" w:line="240" w:lineRule="exact"/>
      <w:contextualSpacing/>
    </w:pPr>
    <w:rPr>
      <w:rFonts w:eastAsia="Times New Roman"/>
      <w:snapToGrid w:val="0"/>
      <w:sz w:val="16"/>
    </w:rPr>
  </w:style>
  <w:style w:type="paragraph" w:styleId="Revision">
    <w:name w:val="Revision"/>
    <w:hidden/>
    <w:uiPriority w:val="99"/>
    <w:semiHidden/>
    <w:rsid w:val="0029072A"/>
    <w:pPr>
      <w:spacing w:after="0"/>
    </w:pPr>
    <w:rPr>
      <w:rFonts w:ascii="Times New Roman" w:eastAsia="Calibri" w:hAnsi="Times New Roman" w:cs="Times New Roman"/>
      <w:sz w:val="2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7A25"/>
    <w:rPr>
      <w:color w:val="00578B" w:themeColor="text2"/>
      <w:u w:val="none"/>
    </w:rPr>
  </w:style>
  <w:style w:type="paragraph" w:customStyle="1" w:styleId="Boilerplate">
    <w:name w:val="Boilerplate"/>
    <w:basedOn w:val="Normal"/>
    <w:rsid w:val="008324B8"/>
    <w:rPr>
      <w:rFonts w:eastAsiaTheme="minorHAnsi" w:cstheme="minorBidi"/>
      <w:sz w:val="18"/>
    </w:rPr>
  </w:style>
  <w:style w:type="paragraph" w:customStyle="1" w:styleId="Authors">
    <w:name w:val="Authors"/>
    <w:basedOn w:val="Normal"/>
    <w:rsid w:val="006D2472"/>
    <w:pPr>
      <w:spacing w:after="0" w:line="300" w:lineRule="exact"/>
    </w:pPr>
    <w:rPr>
      <w:rFonts w:eastAsia="Times New Roman" w:cs="Gill Sans"/>
      <w:i/>
      <w:iCs/>
      <w:sz w:val="23"/>
      <w:szCs w:val="22"/>
    </w:rPr>
  </w:style>
  <w:style w:type="paragraph" w:customStyle="1" w:styleId="NumberedList">
    <w:name w:val="Numbered List"/>
    <w:basedOn w:val="Normal"/>
    <w:qFormat/>
    <w:rsid w:val="004E16B6"/>
    <w:pPr>
      <w:numPr>
        <w:numId w:val="1"/>
      </w:numPr>
      <w:spacing w:after="180" w:line="300" w:lineRule="exact"/>
      <w:contextualSpacing/>
    </w:pPr>
  </w:style>
  <w:style w:type="paragraph" w:customStyle="1" w:styleId="FigureTableNumber">
    <w:name w:val="Figure/Table Number"/>
    <w:basedOn w:val="Normal"/>
    <w:qFormat/>
    <w:rsid w:val="008C5499"/>
    <w:pPr>
      <w:keepNext/>
      <w:spacing w:before="360" w:after="40"/>
    </w:pPr>
    <w:rPr>
      <w:caps/>
      <w:color w:val="1696D2"/>
      <w:sz w:val="18"/>
      <w:szCs w:val="18"/>
    </w:rPr>
  </w:style>
  <w:style w:type="paragraph" w:customStyle="1" w:styleId="FigureTableTitle">
    <w:name w:val="Figure/Table Title"/>
    <w:basedOn w:val="Normal"/>
    <w:qFormat/>
    <w:rsid w:val="005F3DDF"/>
    <w:pPr>
      <w:keepNext/>
      <w:spacing w:after="0" w:line="320" w:lineRule="exact"/>
    </w:pPr>
    <w:rPr>
      <w:b/>
      <w:szCs w:val="28"/>
    </w:rPr>
  </w:style>
  <w:style w:type="paragraph" w:customStyle="1" w:styleId="TableColumnHeading">
    <w:name w:val="Table Column Heading"/>
    <w:basedOn w:val="Normal"/>
    <w:qFormat/>
    <w:rsid w:val="006D2472"/>
    <w:pPr>
      <w:widowControl w:val="0"/>
      <w:spacing w:before="240" w:after="0"/>
      <w:jc w:val="center"/>
    </w:pPr>
    <w:rPr>
      <w:rFonts w:eastAsia="Times New Roman"/>
      <w:b/>
      <w:sz w:val="19"/>
      <w:szCs w:val="24"/>
    </w:rPr>
  </w:style>
  <w:style w:type="paragraph" w:customStyle="1" w:styleId="TableRow">
    <w:name w:val="Table Row"/>
    <w:basedOn w:val="FigureTableTitle"/>
    <w:qFormat/>
    <w:rsid w:val="005F3DDF"/>
    <w:pPr>
      <w:keepNext w:val="0"/>
      <w:spacing w:line="240" w:lineRule="auto"/>
    </w:pPr>
    <w:rPr>
      <w:b w:val="0"/>
      <w:sz w:val="18"/>
      <w:szCs w:val="24"/>
    </w:rPr>
  </w:style>
  <w:style w:type="paragraph" w:customStyle="1" w:styleId="FigureTableNotes">
    <w:name w:val="Figure/Table Notes"/>
    <w:basedOn w:val="FigureTableTitle"/>
    <w:qFormat/>
    <w:rsid w:val="005F3DDF"/>
    <w:pPr>
      <w:keepNext w:val="0"/>
      <w:spacing w:before="240" w:after="320" w:line="240" w:lineRule="exact"/>
      <w:contextualSpacing/>
    </w:pPr>
    <w:rPr>
      <w:b w:val="0"/>
      <w:iCs/>
      <w:sz w:val="16"/>
      <w:szCs w:val="18"/>
    </w:rPr>
  </w:style>
  <w:style w:type="paragraph" w:customStyle="1" w:styleId="Reference">
    <w:name w:val="Reference"/>
    <w:basedOn w:val="Normal"/>
    <w:qFormat/>
    <w:rsid w:val="00687404"/>
    <w:pPr>
      <w:ind w:left="360" w:hanging="360"/>
    </w:pPr>
    <w:rPr>
      <w:rFonts w:eastAsiaTheme="minorHAnsi" w:cstheme="minorBidi"/>
      <w:sz w:val="18"/>
      <w:szCs w:val="22"/>
    </w:rPr>
  </w:style>
  <w:style w:type="paragraph" w:customStyle="1" w:styleId="BulletedList">
    <w:name w:val="Bulleted List"/>
    <w:basedOn w:val="BodyTextFirstIndent"/>
    <w:qFormat/>
    <w:rsid w:val="005F3DDF"/>
    <w:pPr>
      <w:numPr>
        <w:numId w:val="32"/>
      </w:numPr>
    </w:pPr>
  </w:style>
  <w:style w:type="paragraph" w:customStyle="1" w:styleId="TableRowBullet">
    <w:name w:val="Table Row Bullet"/>
    <w:basedOn w:val="TableRow"/>
    <w:qFormat/>
    <w:rsid w:val="007A5425"/>
    <w:pPr>
      <w:numPr>
        <w:numId w:val="4"/>
      </w:numPr>
      <w:ind w:left="187" w:hanging="187"/>
    </w:pPr>
  </w:style>
  <w:style w:type="paragraph" w:customStyle="1" w:styleId="IndentedText">
    <w:name w:val="Indented Text"/>
    <w:basedOn w:val="Normal"/>
    <w:qFormat/>
    <w:rsid w:val="005F3DDF"/>
    <w:pPr>
      <w:spacing w:after="180" w:line="300" w:lineRule="exact"/>
      <w:ind w:left="720"/>
      <w:contextualSpacing/>
    </w:pPr>
    <w:rPr>
      <w:rFonts w:eastAsiaTheme="minorHAnsi"/>
      <w:szCs w:val="22"/>
    </w:rPr>
  </w:style>
  <w:style w:type="paragraph" w:styleId="BodyTextFirstIndent">
    <w:name w:val="Body Text First Indent"/>
    <w:basedOn w:val="Normal"/>
    <w:link w:val="BodyTextFirstIndentChar"/>
    <w:qFormat/>
    <w:rsid w:val="00447294"/>
    <w:pPr>
      <w:spacing w:after="180" w:line="300" w:lineRule="exact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rsid w:val="00915C9E"/>
    <w:rPr>
      <w:rFonts w:ascii="Lato Regular" w:eastAsia="Calibri" w:hAnsi="Lato Regular" w:cs="Times New Roman"/>
      <w:sz w:val="20"/>
      <w:szCs w:val="20"/>
    </w:rPr>
  </w:style>
  <w:style w:type="paragraph" w:styleId="BlockText">
    <w:name w:val="Block Text"/>
    <w:basedOn w:val="Normal"/>
    <w:qFormat/>
    <w:rsid w:val="008B188D"/>
    <w:pPr>
      <w:spacing w:after="180" w:line="250" w:lineRule="exact"/>
      <w:ind w:left="720" w:right="720"/>
      <w:contextualSpacing/>
    </w:pPr>
    <w:rPr>
      <w:rFonts w:eastAsiaTheme="minorEastAsia" w:cstheme="minorBidi"/>
      <w:iCs/>
      <w:sz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C9E"/>
    <w:rPr>
      <w:rFonts w:ascii="Lato Bold" w:eastAsia="Times New Roman" w:hAnsi="Lato Bold" w:cs="Times New Roman"/>
      <w:bCs/>
      <w:color w:val="000000" w:themeColor="text1"/>
      <w:sz w:val="20"/>
      <w:szCs w:val="20"/>
    </w:rPr>
  </w:style>
  <w:style w:type="paragraph" w:customStyle="1" w:styleId="PullQuote">
    <w:name w:val="Pull Quote"/>
    <w:basedOn w:val="BodyTextFirstIndent"/>
    <w:link w:val="PullQuoteChar"/>
    <w:qFormat/>
    <w:rsid w:val="006D2472"/>
    <w:pPr>
      <w:pBdr>
        <w:top w:val="single" w:sz="8" w:space="9" w:color="1696D2"/>
        <w:bottom w:val="single" w:sz="8" w:space="14" w:color="1696D2"/>
      </w:pBdr>
      <w:spacing w:before="600" w:after="600" w:line="400" w:lineRule="exact"/>
      <w:ind w:firstLine="0"/>
      <w:contextualSpacing/>
    </w:pPr>
    <w:rPr>
      <w:i/>
      <w:color w:val="1696D2"/>
      <w:sz w:val="24"/>
      <w:szCs w:val="24"/>
    </w:rPr>
  </w:style>
  <w:style w:type="character" w:customStyle="1" w:styleId="PullQuoteChar">
    <w:name w:val="Pull Quote Char"/>
    <w:basedOn w:val="BodyTextFirstIndentChar"/>
    <w:link w:val="PullQuote"/>
    <w:rsid w:val="006D2472"/>
    <w:rPr>
      <w:rFonts w:ascii="Lato" w:eastAsia="Calibri" w:hAnsi="Lato" w:cs="Times New Roman"/>
      <w:i/>
      <w:color w:val="1696D2"/>
      <w:sz w:val="24"/>
      <w:szCs w:val="24"/>
    </w:rPr>
  </w:style>
  <w:style w:type="paragraph" w:customStyle="1" w:styleId="AuthorsAffiliation">
    <w:name w:val="Authors Affiliation"/>
    <w:basedOn w:val="Authors"/>
    <w:qFormat/>
    <w:rsid w:val="00812B57"/>
    <w:pPr>
      <w:spacing w:before="60" w:after="60" w:line="200" w:lineRule="exact"/>
    </w:pPr>
    <w:rPr>
      <w:rFonts w:eastAsiaTheme="minorHAnsi"/>
      <w:b/>
      <w:i w:val="0"/>
      <w:iCs w:val="0"/>
      <w:caps/>
      <w:spacing w:val="10"/>
      <w:sz w:val="15"/>
      <w:szCs w:val="16"/>
    </w:rPr>
  </w:style>
  <w:style w:type="paragraph" w:customStyle="1" w:styleId="BriefTitle">
    <w:name w:val="Brief Title"/>
    <w:qFormat/>
    <w:rsid w:val="00297115"/>
    <w:pPr>
      <w:spacing w:after="60" w:line="760" w:lineRule="exact"/>
      <w:contextualSpacing/>
      <w:outlineLvl w:val="0"/>
    </w:pPr>
    <w:rPr>
      <w:rFonts w:ascii="Lato Light" w:hAnsi="Lato Light" w:cs="Times New Roman"/>
      <w:color w:val="FFFFFF" w:themeColor="background1"/>
      <w:sz w:val="60"/>
      <w:szCs w:val="64"/>
    </w:rPr>
  </w:style>
  <w:style w:type="paragraph" w:customStyle="1" w:styleId="BriefSubtitle">
    <w:name w:val="Brief Subtitle"/>
    <w:qFormat/>
    <w:rsid w:val="006D2472"/>
    <w:pPr>
      <w:spacing w:after="360" w:line="360" w:lineRule="exact"/>
    </w:pPr>
    <w:rPr>
      <w:rFonts w:ascii="Lato" w:eastAsiaTheme="majorEastAsia" w:hAnsi="Lato" w:cstheme="majorBidi"/>
      <w:b/>
      <w:bCs/>
      <w:iCs/>
      <w:color w:val="1696D2"/>
      <w:sz w:val="28"/>
      <w:szCs w:val="20"/>
    </w:rPr>
  </w:style>
  <w:style w:type="character" w:customStyle="1" w:styleId="Heading4D">
    <w:name w:val="Heading 4 (D)"/>
    <w:basedOn w:val="DefaultParagraphFont"/>
    <w:qFormat/>
    <w:rsid w:val="005F3DDF"/>
    <w:rPr>
      <w:rFonts w:ascii="Lato" w:hAnsi="Lato"/>
      <w:b/>
      <w:i/>
      <w:sz w:val="20"/>
    </w:rPr>
  </w:style>
  <w:style w:type="paragraph" w:styleId="Date">
    <w:name w:val="Date"/>
    <w:next w:val="Normal"/>
    <w:link w:val="DateChar"/>
    <w:rsid w:val="006D2472"/>
    <w:pPr>
      <w:tabs>
        <w:tab w:val="left" w:pos="360"/>
      </w:tabs>
      <w:spacing w:before="120" w:after="440" w:line="220" w:lineRule="exact"/>
    </w:pPr>
    <w:rPr>
      <w:rFonts w:ascii="Lato" w:hAnsi="Lato" w:cs="Gill Sans"/>
      <w:i/>
      <w:iCs/>
      <w:color w:val="666666"/>
      <w:sz w:val="23"/>
    </w:rPr>
  </w:style>
  <w:style w:type="character" w:customStyle="1" w:styleId="DateChar">
    <w:name w:val="Date Char"/>
    <w:basedOn w:val="DefaultParagraphFont"/>
    <w:link w:val="Date"/>
    <w:rsid w:val="006D2472"/>
    <w:rPr>
      <w:rFonts w:ascii="Lato" w:hAnsi="Lato" w:cs="Gill Sans"/>
      <w:i/>
      <w:iCs/>
      <w:color w:val="666666"/>
      <w:sz w:val="23"/>
    </w:rPr>
  </w:style>
  <w:style w:type="paragraph" w:customStyle="1" w:styleId="TaxonomyText">
    <w:name w:val="Taxonomy Text"/>
    <w:basedOn w:val="Normal"/>
    <w:rsid w:val="008D1041"/>
    <w:pPr>
      <w:spacing w:after="0"/>
      <w:jc w:val="center"/>
    </w:pPr>
    <w:rPr>
      <w:rFonts w:ascii="Lato Black" w:hAnsi="Lato Black"/>
      <w:caps/>
      <w:color w:val="FFFFFF" w:themeColor="background1"/>
      <w:spacing w:val="20"/>
      <w:sz w:val="16"/>
      <w:szCs w:val="16"/>
    </w:rPr>
  </w:style>
  <w:style w:type="paragraph" w:customStyle="1" w:styleId="AboutSubtitle">
    <w:name w:val="About Subtitle"/>
    <w:basedOn w:val="Normal"/>
    <w:semiHidden/>
    <w:qFormat/>
    <w:rsid w:val="005F3DDF"/>
    <w:pPr>
      <w:tabs>
        <w:tab w:val="left" w:pos="360"/>
      </w:tabs>
      <w:spacing w:after="0" w:line="360" w:lineRule="exact"/>
    </w:pPr>
    <w:rPr>
      <w:rFonts w:eastAsiaTheme="minorHAnsi"/>
      <w:b/>
      <w:caps/>
      <w:color w:val="1696D2"/>
      <w:spacing w:val="20"/>
      <w:sz w:val="22"/>
      <w:szCs w:val="22"/>
    </w:rPr>
  </w:style>
  <w:style w:type="paragraph" w:styleId="BodyText">
    <w:name w:val="Body Text"/>
    <w:basedOn w:val="Normal"/>
    <w:link w:val="BodyTextChar"/>
    <w:qFormat/>
    <w:rsid w:val="005F3DDF"/>
    <w:pPr>
      <w:spacing w:after="180" w:line="300" w:lineRule="exact"/>
    </w:pPr>
    <w:rPr>
      <w:rFonts w:eastAsia="Times New Roman"/>
      <w:bCs/>
    </w:rPr>
  </w:style>
  <w:style w:type="character" w:customStyle="1" w:styleId="BodyTextChar">
    <w:name w:val="Body Text Char"/>
    <w:basedOn w:val="DefaultParagraphFont"/>
    <w:link w:val="BodyText"/>
    <w:rsid w:val="005F3DDF"/>
    <w:rPr>
      <w:rFonts w:ascii="Lato" w:eastAsia="Times New Roman" w:hAnsi="Lato" w:cs="Times New Roman"/>
      <w:bCs/>
      <w:sz w:val="20"/>
      <w:szCs w:val="20"/>
    </w:rPr>
  </w:style>
  <w:style w:type="paragraph" w:customStyle="1" w:styleId="BriefIntroPara">
    <w:name w:val="Brief Intro Para"/>
    <w:basedOn w:val="Normal"/>
    <w:qFormat/>
    <w:rsid w:val="006D2472"/>
    <w:pPr>
      <w:spacing w:after="180" w:line="380" w:lineRule="exact"/>
    </w:pPr>
    <w:rPr>
      <w:rFonts w:eastAsia="Times New Roman"/>
      <w:b/>
      <w:bCs/>
      <w:sz w:val="23"/>
      <w:szCs w:val="23"/>
    </w:rPr>
  </w:style>
  <w:style w:type="paragraph" w:customStyle="1" w:styleId="AuthorBios">
    <w:name w:val="Author Bios"/>
    <w:basedOn w:val="Normal"/>
    <w:qFormat/>
    <w:rsid w:val="006A22FF"/>
    <w:pPr>
      <w:spacing w:after="160" w:line="300" w:lineRule="exact"/>
      <w:ind w:left="1440"/>
    </w:pPr>
    <w:rPr>
      <w:rFonts w:eastAsia="Times New Roman"/>
      <w:bCs/>
    </w:rPr>
  </w:style>
  <w:style w:type="paragraph" w:customStyle="1" w:styleId="BulletedList2">
    <w:name w:val="Bulleted List 2"/>
    <w:basedOn w:val="Normal"/>
    <w:qFormat/>
    <w:rsid w:val="005F3DDF"/>
    <w:pPr>
      <w:numPr>
        <w:numId w:val="19"/>
      </w:numPr>
      <w:spacing w:after="180" w:line="300" w:lineRule="exact"/>
      <w:ind w:left="1080"/>
      <w:contextualSpacing/>
    </w:pPr>
  </w:style>
  <w:style w:type="paragraph" w:customStyle="1" w:styleId="BoxBodyText">
    <w:name w:val="Box Body Text"/>
    <w:basedOn w:val="Normal"/>
    <w:qFormat/>
    <w:rsid w:val="005E6C04"/>
    <w:pPr>
      <w:spacing w:line="240" w:lineRule="exact"/>
    </w:pPr>
    <w:rPr>
      <w:rFonts w:eastAsia="Times New Roman"/>
      <w:bCs/>
    </w:rPr>
  </w:style>
  <w:style w:type="paragraph" w:customStyle="1" w:styleId="BoxBodyTextFirstIndent">
    <w:name w:val="Box Body Text First Indent"/>
    <w:basedOn w:val="BoxBodyText"/>
    <w:qFormat/>
    <w:rsid w:val="005E6C04"/>
    <w:pPr>
      <w:ind w:firstLine="360"/>
    </w:pPr>
  </w:style>
  <w:style w:type="paragraph" w:customStyle="1" w:styleId="BoxNumber">
    <w:name w:val="Box Number"/>
    <w:basedOn w:val="FigureTableNumber"/>
    <w:qFormat/>
    <w:rsid w:val="004E16B6"/>
    <w:pPr>
      <w:pBdr>
        <w:top w:val="single" w:sz="48" w:space="12" w:color="D9D9D9" w:themeColor="background1" w:themeShade="D9"/>
      </w:pBdr>
      <w:spacing w:before="600"/>
    </w:pPr>
  </w:style>
  <w:style w:type="paragraph" w:customStyle="1" w:styleId="BoxTitle">
    <w:name w:val="Box Title"/>
    <w:basedOn w:val="FigureTableTitle"/>
    <w:qFormat/>
    <w:rsid w:val="00A32851"/>
    <w:pPr>
      <w:spacing w:after="120"/>
    </w:pPr>
  </w:style>
  <w:style w:type="paragraph" w:customStyle="1" w:styleId="FigureTableSubtitle">
    <w:name w:val="Figure/Table Subtitle"/>
    <w:basedOn w:val="FigureTableTitle"/>
    <w:qFormat/>
    <w:rsid w:val="005F3DDF"/>
    <w:rPr>
      <w:b w:val="0"/>
      <w:i/>
    </w:rPr>
  </w:style>
  <w:style w:type="paragraph" w:customStyle="1" w:styleId="TableRowHeading">
    <w:name w:val="Table Row Heading"/>
    <w:basedOn w:val="TableRow"/>
    <w:qFormat/>
    <w:rsid w:val="006D2472"/>
    <w:pPr>
      <w:spacing w:before="60"/>
    </w:pPr>
    <w:rPr>
      <w:rFonts w:eastAsia="Times New Roman"/>
      <w:b/>
      <w:szCs w:val="18"/>
    </w:rPr>
  </w:style>
  <w:style w:type="paragraph" w:customStyle="1" w:styleId="TableRowSubheading">
    <w:name w:val="Table Row Subheading"/>
    <w:basedOn w:val="TableRow"/>
    <w:next w:val="TableRow"/>
    <w:qFormat/>
    <w:rsid w:val="006D2472"/>
    <w:pPr>
      <w:spacing w:before="40"/>
    </w:pPr>
    <w:rPr>
      <w:i/>
    </w:rPr>
  </w:style>
  <w:style w:type="paragraph" w:customStyle="1" w:styleId="FigurePlacer">
    <w:name w:val="Figure Placer"/>
    <w:basedOn w:val="FigureTableSubtitle"/>
    <w:qFormat/>
    <w:rsid w:val="00824CFA"/>
    <w:pPr>
      <w:widowControl w:val="0"/>
      <w:spacing w:before="120" w:after="120" w:line="240" w:lineRule="auto"/>
    </w:pPr>
    <w:rPr>
      <w:i w:val="0"/>
      <w:noProof/>
      <w:sz w:val="18"/>
    </w:rPr>
  </w:style>
  <w:style w:type="paragraph" w:styleId="TOCHeading">
    <w:name w:val="TOC Heading"/>
    <w:basedOn w:val="Heading1"/>
    <w:next w:val="Normal"/>
    <w:unhideWhenUsed/>
    <w:rsid w:val="00E90056"/>
    <w:pPr>
      <w:spacing w:before="480" w:after="0" w:line="240" w:lineRule="auto"/>
      <w:outlineLvl w:val="9"/>
    </w:pPr>
    <w:rPr>
      <w:rFonts w:eastAsiaTheme="majorEastAsia" w:cstheme="majorBidi"/>
      <w:b/>
      <w:color w:val="00578B" w:themeColor="text2"/>
      <w:sz w:val="28"/>
    </w:rPr>
  </w:style>
  <w:style w:type="character" w:styleId="FootnoteReference">
    <w:name w:val="footnote reference"/>
    <w:basedOn w:val="DefaultParagraphFont"/>
    <w:rsid w:val="0081064D"/>
    <w:rPr>
      <w:vertAlign w:val="superscript"/>
    </w:rPr>
  </w:style>
  <w:style w:type="paragraph" w:styleId="FootnoteText">
    <w:name w:val="footnote text"/>
    <w:basedOn w:val="EndnoteText"/>
    <w:link w:val="FootnoteTextChar"/>
    <w:rsid w:val="0081064D"/>
    <w:pPr>
      <w:numPr>
        <w:numId w:val="0"/>
      </w:numPr>
    </w:pPr>
  </w:style>
  <w:style w:type="character" w:customStyle="1" w:styleId="FootnoteTextChar">
    <w:name w:val="Footnote Text Char"/>
    <w:basedOn w:val="DefaultParagraphFont"/>
    <w:link w:val="FootnoteText"/>
    <w:rsid w:val="0081064D"/>
    <w:rPr>
      <w:rFonts w:ascii="Lato" w:eastAsia="Calibri" w:hAnsi="Lato" w:cs="Times New Roman"/>
      <w:sz w:val="18"/>
      <w:szCs w:val="20"/>
    </w:rPr>
  </w:style>
  <w:style w:type="paragraph" w:customStyle="1" w:styleId="Equation">
    <w:name w:val="Equation"/>
    <w:basedOn w:val="Normal"/>
    <w:qFormat/>
    <w:rsid w:val="004F68FB"/>
    <w:pPr>
      <w:tabs>
        <w:tab w:val="center" w:pos="4493"/>
        <w:tab w:val="right" w:pos="9000"/>
      </w:tabs>
      <w:spacing w:before="180" w:after="180" w:line="300" w:lineRule="exact"/>
      <w:contextualSpacing/>
    </w:pPr>
    <w:rPr>
      <w:rFonts w:eastAsiaTheme="minorHAnsi" w:cstheme="minorBidi"/>
    </w:rPr>
  </w:style>
  <w:style w:type="character" w:customStyle="1" w:styleId="apple-converted-space">
    <w:name w:val="apple-converted-space"/>
    <w:basedOn w:val="DefaultParagraphFont"/>
    <w:rsid w:val="00144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7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ersonal%20Settings\Templates\Urban_BriefTemplate_annotated%20(1).dotx" TargetMode="External"/></Relationships>
</file>

<file path=word/theme/theme1.xml><?xml version="1.0" encoding="utf-8"?>
<a:theme xmlns:a="http://schemas.openxmlformats.org/drawingml/2006/main" name="Office Theme">
  <a:themeElements>
    <a:clrScheme name="Urban Institute">
      <a:dk1>
        <a:sysClr val="windowText" lastClr="000000"/>
      </a:dk1>
      <a:lt1>
        <a:sysClr val="window" lastClr="FFFFFF"/>
      </a:lt1>
      <a:dk2>
        <a:srgbClr val="00578B"/>
      </a:dk2>
      <a:lt2>
        <a:srgbClr val="D9D9D9"/>
      </a:lt2>
      <a:accent1>
        <a:srgbClr val="1696D2"/>
      </a:accent1>
      <a:accent2>
        <a:srgbClr val="B0D5F1"/>
      </a:accent2>
      <a:accent3>
        <a:srgbClr val="00578B"/>
      </a:accent3>
      <a:accent4>
        <a:srgbClr val="FCB918"/>
      </a:accent4>
      <a:accent5>
        <a:srgbClr val="FFDA91"/>
      </a:accent5>
      <a:accent6>
        <a:srgbClr val="C6C6C6"/>
      </a:accent6>
      <a:hlink>
        <a:srgbClr val="000000"/>
      </a:hlink>
      <a:folHlink>
        <a:srgbClr val="00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5B463-0428-EF46-9F68-CAC0AB075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D:\Personal Settings\Templates\Urban_BriefTemplate_annotated (1).dotx</Template>
  <TotalTime>0</TotalTime>
  <Pages>15</Pages>
  <Words>3343</Words>
  <Characters>19058</Characters>
  <Application>Microsoft Macintosh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 Here in Title Case</vt:lpstr>
    </vt:vector>
  </TitlesOfParts>
  <Company>Microsoft</Company>
  <LinksUpToDate>false</LinksUpToDate>
  <CharactersWithSpaces>22357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 Here in Title Case</dc:title>
  <dc:creator>Hinson, David</dc:creator>
  <cp:lastModifiedBy>Ben Chartoff</cp:lastModifiedBy>
  <cp:revision>2</cp:revision>
  <cp:lastPrinted>2014-09-29T06:03:00Z</cp:lastPrinted>
  <dcterms:created xsi:type="dcterms:W3CDTF">2017-03-15T16:25:00Z</dcterms:created>
  <dcterms:modified xsi:type="dcterms:W3CDTF">2017-03-15T16:25:00Z</dcterms:modified>
</cp:coreProperties>
</file>